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CB54" w14:textId="7BA51B9E" w:rsidR="005D6365" w:rsidRDefault="001D4D05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4D05">
        <w:rPr>
          <w:rFonts w:ascii="Times New Roman" w:hAnsi="Times New Roman" w:cs="Times New Roman"/>
          <w:b/>
          <w:bCs/>
          <w:sz w:val="24"/>
          <w:szCs w:val="24"/>
        </w:rPr>
        <w:t>6-2 Project One</w:t>
      </w:r>
    </w:p>
    <w:p w14:paraId="5A2C37AC" w14:textId="77777777" w:rsidR="005D6365" w:rsidRDefault="005D6365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B02EA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961C4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2ABB6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09986" w14:textId="1141977E" w:rsidR="005D6365" w:rsidRDefault="005D6365" w:rsidP="00DF1FA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B8A94F1" w14:textId="5833F18F" w:rsidR="00504C67" w:rsidRDefault="00504C67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King</w:t>
      </w:r>
    </w:p>
    <w:p w14:paraId="2DEE93EE" w14:textId="236E0219" w:rsidR="005D6365" w:rsidRDefault="005D6365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D2FC7F9" w14:textId="77777777" w:rsidR="00DE7E5A" w:rsidRDefault="00DE7E5A" w:rsidP="00DE7E5A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CS-300 DSA: Analysis and Design</w:t>
      </w:r>
    </w:p>
    <w:p w14:paraId="6D175D9E" w14:textId="77777777" w:rsidR="00DE7E5A" w:rsidRDefault="00DE7E5A" w:rsidP="00DE7E5A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Susalla</w:t>
      </w:r>
    </w:p>
    <w:p w14:paraId="346F5F26" w14:textId="581C0DD9" w:rsidR="00DE7E5A" w:rsidRDefault="00DE7E5A" w:rsidP="00DE7E5A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8, 2023</w:t>
      </w:r>
    </w:p>
    <w:p w14:paraId="5DB5416D" w14:textId="0D9BE218" w:rsidR="00E41BD8" w:rsidRDefault="00E41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BB0558" w14:textId="77777777" w:rsidR="001D4D05" w:rsidRDefault="001D4D05" w:rsidP="001D4D0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4D05">
        <w:rPr>
          <w:rFonts w:ascii="Times New Roman" w:hAnsi="Times New Roman" w:cs="Times New Roman"/>
          <w:b/>
          <w:bCs/>
          <w:sz w:val="24"/>
          <w:szCs w:val="24"/>
        </w:rPr>
        <w:lastRenderedPageBreak/>
        <w:t>6-2 Project One</w:t>
      </w:r>
    </w:p>
    <w:p w14:paraId="19162C3E" w14:textId="669EF56B" w:rsidR="009E1C94" w:rsidRDefault="0049426C" w:rsidP="00B55B6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085A">
        <w:rPr>
          <w:rFonts w:ascii="Times New Roman" w:hAnsi="Times New Roman" w:cs="Times New Roman"/>
          <w:b/>
          <w:bCs/>
          <w:sz w:val="24"/>
          <w:szCs w:val="24"/>
          <w:u w:val="single"/>
        </w:rPr>
        <w:t>Vector Data Structure Pseudocode</w:t>
      </w:r>
    </w:p>
    <w:p w14:paraId="245FF418" w14:textId="6C43450B" w:rsidR="00F17BAD" w:rsidRDefault="00283656" w:rsidP="00F17BA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 to r</w:t>
      </w:r>
      <w:r w:rsidR="00F17BAD" w:rsidRPr="00442DA1">
        <w:rPr>
          <w:rFonts w:ascii="Times New Roman" w:hAnsi="Times New Roman" w:cs="Times New Roman"/>
          <w:b/>
          <w:bCs/>
          <w:sz w:val="24"/>
          <w:szCs w:val="24"/>
        </w:rPr>
        <w:t xml:space="preserve">ead data from a </w:t>
      </w:r>
      <w:proofErr w:type="gramStart"/>
      <w:r w:rsidR="00F17BAD" w:rsidRPr="00442DA1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gramEnd"/>
    </w:p>
    <w:p w14:paraId="58719175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424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4246F">
        <w:rPr>
          <w:rFonts w:ascii="Times New Roman" w:hAnsi="Times New Roman" w:cs="Times New Roman"/>
          <w:sz w:val="24"/>
          <w:szCs w:val="24"/>
        </w:rPr>
        <w:t xml:space="preserve"> to be able to open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17E6187D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>Call to open file</w:t>
      </w:r>
    </w:p>
    <w:p w14:paraId="714624DC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 xml:space="preserve">Check if file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opened</w:t>
      </w:r>
      <w:proofErr w:type="gramEnd"/>
    </w:p>
    <w:p w14:paraId="2B0107A1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>If return is Null</w:t>
      </w:r>
    </w:p>
    <w:p w14:paraId="618E8121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  <w:t xml:space="preserve">File not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found</w:t>
      </w:r>
      <w:proofErr w:type="gramEnd"/>
    </w:p>
    <w:p w14:paraId="32FCC06E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>Else (file found)</w:t>
      </w:r>
    </w:p>
    <w:p w14:paraId="256F15F4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  <w:t>While not end of file</w:t>
      </w:r>
    </w:p>
    <w:p w14:paraId="31A9EAE3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E4246F">
        <w:rPr>
          <w:rFonts w:ascii="Times New Roman" w:hAnsi="Times New Roman" w:cs="Times New Roman"/>
          <w:sz w:val="24"/>
          <w:szCs w:val="24"/>
        </w:rPr>
        <w:t>valueCount</w:t>
      </w:r>
      <w:proofErr w:type="spellEnd"/>
      <w:r w:rsidRPr="00E4246F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5EA4D79C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Get line from </w:t>
      </w:r>
      <w:proofErr w:type="spellStart"/>
      <w:proofErr w:type="gramStart"/>
      <w:r w:rsidRPr="00E424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</w:p>
    <w:p w14:paraId="74F07102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Get </w:t>
      </w:r>
      <w:proofErr w:type="spellStart"/>
      <w:r w:rsidRPr="00E4246F">
        <w:rPr>
          <w:rFonts w:ascii="Times New Roman" w:hAnsi="Times New Roman" w:cs="Times New Roman"/>
          <w:sz w:val="24"/>
          <w:szCs w:val="24"/>
        </w:rPr>
        <w:t>valueCount</w:t>
      </w:r>
      <w:proofErr w:type="spellEnd"/>
      <w:r w:rsidRPr="00E4246F">
        <w:rPr>
          <w:rFonts w:ascii="Times New Roman" w:hAnsi="Times New Roman" w:cs="Times New Roman"/>
          <w:sz w:val="24"/>
          <w:szCs w:val="24"/>
        </w:rPr>
        <w:t xml:space="preserve"> from line up to “,” until end of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472C44CD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E4246F">
        <w:rPr>
          <w:rFonts w:ascii="Times New Roman" w:hAnsi="Times New Roman" w:cs="Times New Roman"/>
          <w:sz w:val="24"/>
          <w:szCs w:val="24"/>
        </w:rPr>
        <w:t>valueCount</w:t>
      </w:r>
      <w:proofErr w:type="spellEnd"/>
      <w:r w:rsidRPr="00E4246F">
        <w:rPr>
          <w:rFonts w:ascii="Times New Roman" w:hAnsi="Times New Roman" w:cs="Times New Roman"/>
          <w:sz w:val="24"/>
          <w:szCs w:val="24"/>
        </w:rPr>
        <w:t xml:space="preserve"> is less than 2</w:t>
      </w:r>
    </w:p>
    <w:p w14:paraId="085835AE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>Display error</w:t>
      </w:r>
    </w:p>
    <w:p w14:paraId="3B101972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spellStart"/>
      <w:r w:rsidRPr="00E4246F">
        <w:rPr>
          <w:rFonts w:ascii="Times New Roman" w:hAnsi="Times New Roman" w:cs="Times New Roman"/>
          <w:sz w:val="24"/>
          <w:szCs w:val="24"/>
        </w:rPr>
        <w:t>valueCount</w:t>
      </w:r>
      <w:proofErr w:type="spellEnd"/>
      <w:r w:rsidRPr="00E4246F">
        <w:rPr>
          <w:rFonts w:ascii="Times New Roman" w:hAnsi="Times New Roman" w:cs="Times New Roman"/>
          <w:sz w:val="24"/>
          <w:szCs w:val="24"/>
        </w:rPr>
        <w:t xml:space="preserve"> is greater than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73ACFDF5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If third or greater parameter is present </w:t>
      </w:r>
      <w:proofErr w:type="spellStart"/>
      <w:r w:rsidRPr="00E4246F">
        <w:rPr>
          <w:rFonts w:ascii="Times New Roman" w:hAnsi="Times New Roman" w:cs="Times New Roman"/>
          <w:sz w:val="24"/>
          <w:szCs w:val="24"/>
        </w:rPr>
        <w:t>elsewere</w:t>
      </w:r>
      <w:proofErr w:type="spellEnd"/>
      <w:r w:rsidRPr="00E4246F">
        <w:rPr>
          <w:rFonts w:ascii="Times New Roman" w:hAnsi="Times New Roman" w:cs="Times New Roman"/>
          <w:sz w:val="24"/>
          <w:szCs w:val="24"/>
        </w:rPr>
        <w:t xml:space="preserve"> as parameter one</w:t>
      </w:r>
    </w:p>
    <w:p w14:paraId="4E978E26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2735223F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C6F8794" w14:textId="77777777" w:rsidR="00E4246F" w:rsidRP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14:paraId="1DB1178D" w14:textId="77777777" w:rsidR="00E4246F" w:rsidRDefault="00E4246F" w:rsidP="00E42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>Close File</w:t>
      </w:r>
    </w:p>
    <w:p w14:paraId="0CF3C1B4" w14:textId="77777777" w:rsidR="00F879D1" w:rsidRPr="00E4246F" w:rsidRDefault="00F879D1" w:rsidP="00E4246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9271E1C" w14:textId="77777777" w:rsidR="00E4246F" w:rsidRDefault="00E4246F" w:rsidP="00F17BA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0270F2D" w14:textId="10DD3C95" w:rsidR="00283656" w:rsidRDefault="00283656" w:rsidP="0028365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Pseudocode to Create and store course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objects</w:t>
      </w:r>
      <w:proofErr w:type="gramEnd"/>
    </w:p>
    <w:p w14:paraId="7AF3C758" w14:textId="62747EEE" w:rsidR="00F879D1" w:rsidRDefault="004F1540" w:rsidP="0028365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struct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1A3425">
        <w:rPr>
          <w:rFonts w:ascii="Times New Roman" w:hAnsi="Times New Roman" w:cs="Times New Roman"/>
          <w:sz w:val="24"/>
          <w:szCs w:val="24"/>
        </w:rPr>
        <w:t>ourse</w:t>
      </w:r>
      <w:proofErr w:type="gramEnd"/>
    </w:p>
    <w:p w14:paraId="01FDC46E" w14:textId="2EAD1B14" w:rsidR="001A3425" w:rsidRDefault="001A3425" w:rsidP="0028365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identifiers: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couresName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prerequisite</w:t>
      </w:r>
      <w:proofErr w:type="gramEnd"/>
    </w:p>
    <w:p w14:paraId="685E2D1B" w14:textId="77777777" w:rsidR="000E3853" w:rsidRDefault="000E3853" w:rsidP="000E38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Course Vector</w:t>
      </w:r>
    </w:p>
    <w:p w14:paraId="4CC29047" w14:textId="25911D10" w:rsidR="00C64217" w:rsidRDefault="00C64217" w:rsidP="000E38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 for parsing</w:t>
      </w:r>
    </w:p>
    <w:p w14:paraId="7FF55220" w14:textId="77777777" w:rsidR="000E3853" w:rsidRDefault="000E3853" w:rsidP="000E38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it is not the end of the file</w:t>
      </w:r>
    </w:p>
    <w:p w14:paraId="015C965B" w14:textId="77777777" w:rsidR="000E3853" w:rsidRDefault="000E3853" w:rsidP="000E38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line in file</w:t>
      </w:r>
    </w:p>
    <w:p w14:paraId="5800D6EE" w14:textId="006B34AC" w:rsidR="000E3853" w:rsidRDefault="000E3853" w:rsidP="000E38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first and second value</w:t>
      </w:r>
      <w:r w:rsidR="00F12A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508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="00205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080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="00205080">
        <w:rPr>
          <w:rFonts w:ascii="Times New Roman" w:hAnsi="Times New Roman" w:cs="Times New Roman"/>
          <w:sz w:val="24"/>
          <w:szCs w:val="24"/>
        </w:rPr>
        <w:t>)</w:t>
      </w:r>
    </w:p>
    <w:p w14:paraId="3342594E" w14:textId="77777777" w:rsidR="000E3853" w:rsidRDefault="000E3853" w:rsidP="000E38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USE pushback to add values to </w:t>
      </w:r>
      <w:proofErr w:type="gramStart"/>
      <w:r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1368D969" w14:textId="09BF6EAF" w:rsidR="000E3853" w:rsidRDefault="000E3853" w:rsidP="000E38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more than 2 values</w:t>
      </w:r>
      <w:r w:rsidR="00205080">
        <w:rPr>
          <w:rFonts w:ascii="Times New Roman" w:hAnsi="Times New Roman" w:cs="Times New Roman"/>
          <w:sz w:val="24"/>
          <w:szCs w:val="24"/>
        </w:rPr>
        <w:t xml:space="preserve"> (prerequisites)</w:t>
      </w:r>
    </w:p>
    <w:p w14:paraId="38693CFA" w14:textId="77777777" w:rsidR="000E3853" w:rsidRDefault="000E3853" w:rsidP="000E385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USE pushback to add values to </w:t>
      </w:r>
      <w:proofErr w:type="gramStart"/>
      <w:r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46465F08" w14:textId="77777777" w:rsidR="00E22AC2" w:rsidRPr="00F879D1" w:rsidRDefault="00E22AC2" w:rsidP="0028365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D41DBE1" w14:textId="686C8111" w:rsidR="00C706ED" w:rsidRDefault="00283656" w:rsidP="00C706E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 to s</w:t>
      </w:r>
      <w:r w:rsidR="00C706ED">
        <w:rPr>
          <w:rFonts w:ascii="Times New Roman" w:hAnsi="Times New Roman" w:cs="Times New Roman"/>
          <w:b/>
          <w:bCs/>
          <w:sz w:val="24"/>
          <w:szCs w:val="24"/>
        </w:rPr>
        <w:t xml:space="preserve">earch data structures and print course </w:t>
      </w:r>
      <w:proofErr w:type="gramStart"/>
      <w:r w:rsidR="00C706ED"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proofErr w:type="gramEnd"/>
    </w:p>
    <w:p w14:paraId="329CF6D8" w14:textId="77777777" w:rsidR="00C706ED" w:rsidRDefault="00C706ED" w:rsidP="00C706E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for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4AB68779" w14:textId="77777777" w:rsidR="00C706ED" w:rsidRDefault="00C706ED" w:rsidP="00C706E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it is not the end of the file</w:t>
      </w:r>
    </w:p>
    <w:p w14:paraId="5777FFFA" w14:textId="77777777" w:rsidR="00C706ED" w:rsidRDefault="00C706ED" w:rsidP="00C706E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course found</w:t>
      </w:r>
    </w:p>
    <w:p w14:paraId="31A3FD8D" w14:textId="77777777" w:rsidR="00C706ED" w:rsidRDefault="00C706ED" w:rsidP="00C706E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 information</w:t>
      </w:r>
    </w:p>
    <w:p w14:paraId="7B42DAFE" w14:textId="77777777" w:rsidR="00C706ED" w:rsidRDefault="00C706ED" w:rsidP="00C706E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prerequisite</w:t>
      </w:r>
    </w:p>
    <w:p w14:paraId="4ED83B22" w14:textId="77777777" w:rsidR="00C706ED" w:rsidRDefault="00C706ED" w:rsidP="00C706E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prerequisite</w:t>
      </w:r>
    </w:p>
    <w:p w14:paraId="586160BD" w14:textId="77777777" w:rsidR="00C706ED" w:rsidRDefault="00C706ED" w:rsidP="00C706E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2AC92740" w14:textId="77777777" w:rsidR="00C706ED" w:rsidRPr="000E5DD7" w:rsidRDefault="00C706ED" w:rsidP="00C706E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“Course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found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0EE1F35C" w14:textId="77777777" w:rsidR="00C706ED" w:rsidRPr="00C706ED" w:rsidRDefault="00C706ED" w:rsidP="00C706ED">
      <w:pPr>
        <w:rPr>
          <w:rFonts w:ascii="Times New Roman" w:hAnsi="Times New Roman" w:cs="Times New Roman"/>
          <w:sz w:val="24"/>
          <w:szCs w:val="24"/>
        </w:rPr>
      </w:pPr>
    </w:p>
    <w:p w14:paraId="41C7720D" w14:textId="7B39FC49" w:rsidR="002828A1" w:rsidRDefault="009E1C94" w:rsidP="00B55B6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085A">
        <w:rPr>
          <w:rFonts w:ascii="Times New Roman" w:hAnsi="Times New Roman" w:cs="Times New Roman"/>
          <w:b/>
          <w:bCs/>
          <w:sz w:val="24"/>
          <w:szCs w:val="24"/>
          <w:u w:val="single"/>
        </w:rPr>
        <w:t>Hash Table Data Structure Pseudocode</w:t>
      </w:r>
    </w:p>
    <w:p w14:paraId="4218E94B" w14:textId="77777777" w:rsidR="00763C8A" w:rsidRDefault="00763C8A" w:rsidP="00763C8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 to r</w:t>
      </w:r>
      <w:r w:rsidRPr="00442DA1">
        <w:rPr>
          <w:rFonts w:ascii="Times New Roman" w:hAnsi="Times New Roman" w:cs="Times New Roman"/>
          <w:b/>
          <w:bCs/>
          <w:sz w:val="24"/>
          <w:szCs w:val="24"/>
        </w:rPr>
        <w:t xml:space="preserve">ead data from a </w:t>
      </w:r>
      <w:proofErr w:type="gramStart"/>
      <w:r w:rsidRPr="00442DA1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gramEnd"/>
    </w:p>
    <w:p w14:paraId="50BAB0D8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424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4246F">
        <w:rPr>
          <w:rFonts w:ascii="Times New Roman" w:hAnsi="Times New Roman" w:cs="Times New Roman"/>
          <w:sz w:val="24"/>
          <w:szCs w:val="24"/>
        </w:rPr>
        <w:t xml:space="preserve"> to be able to open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251F3D11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>Call to open file</w:t>
      </w:r>
    </w:p>
    <w:p w14:paraId="3A766C8C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 xml:space="preserve">Check if file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opened</w:t>
      </w:r>
      <w:proofErr w:type="gramEnd"/>
    </w:p>
    <w:p w14:paraId="6C2F199D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>If return is Null</w:t>
      </w:r>
    </w:p>
    <w:p w14:paraId="65F6854F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  <w:t xml:space="preserve">File not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found</w:t>
      </w:r>
      <w:proofErr w:type="gramEnd"/>
    </w:p>
    <w:p w14:paraId="3D65097B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>Else (file found)</w:t>
      </w:r>
    </w:p>
    <w:p w14:paraId="68298F18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  <w:t>While not end of file</w:t>
      </w:r>
    </w:p>
    <w:p w14:paraId="1D637CA3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E4246F">
        <w:rPr>
          <w:rFonts w:ascii="Times New Roman" w:hAnsi="Times New Roman" w:cs="Times New Roman"/>
          <w:sz w:val="24"/>
          <w:szCs w:val="24"/>
        </w:rPr>
        <w:t>valueCount</w:t>
      </w:r>
      <w:proofErr w:type="spellEnd"/>
      <w:r w:rsidRPr="00E4246F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0CB148CB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Get line from </w:t>
      </w:r>
      <w:proofErr w:type="spellStart"/>
      <w:proofErr w:type="gramStart"/>
      <w:r w:rsidRPr="00E4246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</w:p>
    <w:p w14:paraId="0842437B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Get </w:t>
      </w:r>
      <w:proofErr w:type="spellStart"/>
      <w:r w:rsidRPr="00E4246F">
        <w:rPr>
          <w:rFonts w:ascii="Times New Roman" w:hAnsi="Times New Roman" w:cs="Times New Roman"/>
          <w:sz w:val="24"/>
          <w:szCs w:val="24"/>
        </w:rPr>
        <w:t>valueCount</w:t>
      </w:r>
      <w:proofErr w:type="spellEnd"/>
      <w:r w:rsidRPr="00E4246F">
        <w:rPr>
          <w:rFonts w:ascii="Times New Roman" w:hAnsi="Times New Roman" w:cs="Times New Roman"/>
          <w:sz w:val="24"/>
          <w:szCs w:val="24"/>
        </w:rPr>
        <w:t xml:space="preserve"> from line up to “,” until end of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71236DD8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E4246F">
        <w:rPr>
          <w:rFonts w:ascii="Times New Roman" w:hAnsi="Times New Roman" w:cs="Times New Roman"/>
          <w:sz w:val="24"/>
          <w:szCs w:val="24"/>
        </w:rPr>
        <w:t>valueCount</w:t>
      </w:r>
      <w:proofErr w:type="spellEnd"/>
      <w:r w:rsidRPr="00E4246F">
        <w:rPr>
          <w:rFonts w:ascii="Times New Roman" w:hAnsi="Times New Roman" w:cs="Times New Roman"/>
          <w:sz w:val="24"/>
          <w:szCs w:val="24"/>
        </w:rPr>
        <w:t xml:space="preserve"> is less than 2</w:t>
      </w:r>
    </w:p>
    <w:p w14:paraId="7739DF17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>Display error</w:t>
      </w:r>
    </w:p>
    <w:p w14:paraId="02307DA7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spellStart"/>
      <w:r w:rsidRPr="00E4246F">
        <w:rPr>
          <w:rFonts w:ascii="Times New Roman" w:hAnsi="Times New Roman" w:cs="Times New Roman"/>
          <w:sz w:val="24"/>
          <w:szCs w:val="24"/>
        </w:rPr>
        <w:t>valueCount</w:t>
      </w:r>
      <w:proofErr w:type="spellEnd"/>
      <w:r w:rsidRPr="00E4246F">
        <w:rPr>
          <w:rFonts w:ascii="Times New Roman" w:hAnsi="Times New Roman" w:cs="Times New Roman"/>
          <w:sz w:val="24"/>
          <w:szCs w:val="24"/>
        </w:rPr>
        <w:t xml:space="preserve"> is greater than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195132BB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If third or greater parameter is present </w:t>
      </w:r>
      <w:proofErr w:type="spellStart"/>
      <w:r w:rsidRPr="00E4246F">
        <w:rPr>
          <w:rFonts w:ascii="Times New Roman" w:hAnsi="Times New Roman" w:cs="Times New Roman"/>
          <w:sz w:val="24"/>
          <w:szCs w:val="24"/>
        </w:rPr>
        <w:t>elsewere</w:t>
      </w:r>
      <w:proofErr w:type="spellEnd"/>
      <w:r w:rsidRPr="00E4246F">
        <w:rPr>
          <w:rFonts w:ascii="Times New Roman" w:hAnsi="Times New Roman" w:cs="Times New Roman"/>
          <w:sz w:val="24"/>
          <w:szCs w:val="24"/>
        </w:rPr>
        <w:t xml:space="preserve"> as parameter one</w:t>
      </w:r>
    </w:p>
    <w:p w14:paraId="5B13F937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284C9630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D2A75CC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</w:r>
      <w:r w:rsidRPr="00E4246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E4246F"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14:paraId="00F5DC18" w14:textId="77777777" w:rsidR="00763C8A" w:rsidRPr="00E4246F" w:rsidRDefault="00763C8A" w:rsidP="00763C8A">
      <w:pPr>
        <w:contextualSpacing/>
        <w:rPr>
          <w:rFonts w:ascii="Times New Roman" w:hAnsi="Times New Roman" w:cs="Times New Roman"/>
          <w:sz w:val="24"/>
          <w:szCs w:val="24"/>
        </w:rPr>
      </w:pPr>
      <w:r w:rsidRPr="00E4246F">
        <w:rPr>
          <w:rFonts w:ascii="Times New Roman" w:hAnsi="Times New Roman" w:cs="Times New Roman"/>
          <w:sz w:val="24"/>
          <w:szCs w:val="24"/>
        </w:rPr>
        <w:t>Close File</w:t>
      </w:r>
    </w:p>
    <w:p w14:paraId="4D814C4D" w14:textId="77777777" w:rsidR="003E15E9" w:rsidRPr="003E15E9" w:rsidRDefault="003E15E9" w:rsidP="003E15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E15E9">
        <w:rPr>
          <w:rFonts w:ascii="Times New Roman" w:hAnsi="Times New Roman" w:cs="Times New Roman"/>
          <w:b/>
          <w:bCs/>
          <w:sz w:val="24"/>
          <w:szCs w:val="24"/>
        </w:rPr>
        <w:t xml:space="preserve">Pseudocode to create course objects and store in appropriate data </w:t>
      </w:r>
      <w:proofErr w:type="gramStart"/>
      <w:r w:rsidRPr="003E15E9">
        <w:rPr>
          <w:rFonts w:ascii="Times New Roman" w:hAnsi="Times New Roman" w:cs="Times New Roman"/>
          <w:b/>
          <w:bCs/>
          <w:sz w:val="24"/>
          <w:szCs w:val="24"/>
        </w:rPr>
        <w:t>structures</w:t>
      </w:r>
      <w:proofErr w:type="gramEnd"/>
    </w:p>
    <w:p w14:paraId="364A18B6" w14:textId="77777777" w:rsidR="00000F8B" w:rsidRPr="00000F8B" w:rsidRDefault="00000F8B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 w:rsidRPr="00000F8B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000F8B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00F8B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3A2DBED" w14:textId="77777777" w:rsidR="00000F8B" w:rsidRDefault="00000F8B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 w:rsidRPr="00000F8B">
        <w:rPr>
          <w:rFonts w:ascii="Times New Roman" w:hAnsi="Times New Roman" w:cs="Times New Roman"/>
          <w:sz w:val="24"/>
          <w:szCs w:val="24"/>
        </w:rPr>
        <w:t xml:space="preserve">Create insert method to insert items into </w:t>
      </w:r>
      <w:proofErr w:type="spellStart"/>
      <w:proofErr w:type="gramStart"/>
      <w:r w:rsidRPr="00000F8B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proofErr w:type="gramEnd"/>
    </w:p>
    <w:p w14:paraId="5E3FB3F0" w14:textId="6C7F5B88" w:rsidR="00713E9C" w:rsidRDefault="00713E9C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152A">
        <w:rPr>
          <w:rFonts w:ascii="Times New Roman" w:hAnsi="Times New Roman" w:cs="Times New Roman"/>
          <w:sz w:val="24"/>
          <w:szCs w:val="24"/>
        </w:rPr>
        <w:t xml:space="preserve">Create key for </w:t>
      </w:r>
      <w:proofErr w:type="gramStart"/>
      <w:r w:rsidR="0024152A"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1A749E59" w14:textId="0B5EFC9C" w:rsidR="00AB341C" w:rsidRDefault="00AB341C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D19A6">
        <w:rPr>
          <w:rFonts w:ascii="Times New Roman" w:hAnsi="Times New Roman" w:cs="Times New Roman"/>
          <w:sz w:val="24"/>
          <w:szCs w:val="24"/>
        </w:rPr>
        <w:t>Search for node with key</w:t>
      </w:r>
    </w:p>
    <w:p w14:paraId="66DC1FE9" w14:textId="046B984D" w:rsidR="003D19A6" w:rsidRDefault="003D19A6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4D12E9">
        <w:rPr>
          <w:rFonts w:ascii="Times New Roman" w:hAnsi="Times New Roman" w:cs="Times New Roman"/>
          <w:sz w:val="24"/>
          <w:szCs w:val="24"/>
        </w:rPr>
        <w:t>no entry found</w:t>
      </w:r>
    </w:p>
    <w:p w14:paraId="5B08B5D2" w14:textId="79BB23D0" w:rsidR="004D12E9" w:rsidRDefault="004D12E9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 current node to 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62436C30" w14:textId="17651EF9" w:rsidR="004D12E9" w:rsidRDefault="004D12E9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if current node is </w:t>
      </w:r>
      <w:proofErr w:type="gramStart"/>
      <w:r w:rsidR="009A2ED0">
        <w:rPr>
          <w:rFonts w:ascii="Times New Roman" w:hAnsi="Times New Roman" w:cs="Times New Roman"/>
          <w:sz w:val="24"/>
          <w:szCs w:val="24"/>
        </w:rPr>
        <w:t>taken</w:t>
      </w:r>
      <w:proofErr w:type="gramEnd"/>
    </w:p>
    <w:p w14:paraId="5382E306" w14:textId="496357FB" w:rsidR="009A2ED0" w:rsidRDefault="009A2ED0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 old node key to UNIT_MAX</w:t>
      </w:r>
    </w:p>
    <w:p w14:paraId="59C5BC29" w14:textId="3A7352A6" w:rsidR="009A2ED0" w:rsidRDefault="009A2ED0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="00220AD2">
        <w:rPr>
          <w:rFonts w:ascii="Times New Roman" w:hAnsi="Times New Roman" w:cs="Times New Roman"/>
          <w:sz w:val="24"/>
          <w:szCs w:val="24"/>
        </w:rPr>
        <w:t xml:space="preserve">current node to </w:t>
      </w:r>
      <w:proofErr w:type="gramStart"/>
      <w:r w:rsidR="00220AD2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485B66E5" w14:textId="22DC400B" w:rsidR="00220AD2" w:rsidRDefault="00220AD2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6073">
        <w:rPr>
          <w:rFonts w:ascii="Times New Roman" w:hAnsi="Times New Roman" w:cs="Times New Roman"/>
          <w:sz w:val="24"/>
          <w:szCs w:val="24"/>
        </w:rPr>
        <w:t xml:space="preserve">Set old not to </w:t>
      </w:r>
      <w:proofErr w:type="gramStart"/>
      <w:r w:rsidR="001A6073"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4E31C0AB" w14:textId="7DE794FC" w:rsidR="001A6073" w:rsidRDefault="001A6073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74E1">
        <w:rPr>
          <w:rFonts w:ascii="Times New Roman" w:hAnsi="Times New Roman" w:cs="Times New Roman"/>
          <w:sz w:val="24"/>
          <w:szCs w:val="24"/>
        </w:rPr>
        <w:t xml:space="preserve">Set old node next to null </w:t>
      </w:r>
      <w:proofErr w:type="gramStart"/>
      <w:r w:rsidR="00E874E1">
        <w:rPr>
          <w:rFonts w:ascii="Times New Roman" w:hAnsi="Times New Roman" w:cs="Times New Roman"/>
          <w:sz w:val="24"/>
          <w:szCs w:val="24"/>
        </w:rPr>
        <w:t>pointer</w:t>
      </w:r>
      <w:proofErr w:type="gramEnd"/>
    </w:p>
    <w:p w14:paraId="420E803E" w14:textId="6E2CFE41" w:rsidR="00E874E1" w:rsidRDefault="00E874E1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fine next open node</w:t>
      </w:r>
    </w:p>
    <w:p w14:paraId="260D7232" w14:textId="77777777" w:rsidR="00072424" w:rsidRDefault="00E874E1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new node to </w:t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24152A">
        <w:rPr>
          <w:rFonts w:ascii="Times New Roman" w:hAnsi="Times New Roman" w:cs="Times New Roman"/>
          <w:sz w:val="24"/>
          <w:szCs w:val="24"/>
        </w:rPr>
        <w:tab/>
      </w:r>
    </w:p>
    <w:p w14:paraId="742A506F" w14:textId="6AE859B4" w:rsidR="005A5CAA" w:rsidRDefault="005A5CAA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14:paraId="29DBFCD3" w14:textId="72CFB987" w:rsidR="00000F8B" w:rsidRPr="00000F8B" w:rsidRDefault="00000F8B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 w:rsidRPr="00000F8B">
        <w:rPr>
          <w:rFonts w:ascii="Times New Roman" w:hAnsi="Times New Roman" w:cs="Times New Roman"/>
          <w:sz w:val="24"/>
          <w:szCs w:val="24"/>
        </w:rPr>
        <w:t>While not end of file</w:t>
      </w:r>
    </w:p>
    <w:p w14:paraId="777EE970" w14:textId="77777777" w:rsidR="00000F8B" w:rsidRPr="00000F8B" w:rsidRDefault="00000F8B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 w:rsidRPr="00000F8B">
        <w:rPr>
          <w:rFonts w:ascii="Times New Roman" w:hAnsi="Times New Roman" w:cs="Times New Roman"/>
          <w:sz w:val="24"/>
          <w:szCs w:val="24"/>
        </w:rPr>
        <w:tab/>
        <w:t>For each line in file</w:t>
      </w:r>
    </w:p>
    <w:p w14:paraId="5ACE7621" w14:textId="77777777" w:rsidR="00000F8B" w:rsidRPr="00000F8B" w:rsidRDefault="00000F8B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 w:rsidRPr="00000F8B">
        <w:rPr>
          <w:rFonts w:ascii="Times New Roman" w:hAnsi="Times New Roman" w:cs="Times New Roman"/>
          <w:sz w:val="24"/>
          <w:szCs w:val="24"/>
        </w:rPr>
        <w:tab/>
      </w:r>
      <w:r w:rsidRPr="00000F8B">
        <w:rPr>
          <w:rFonts w:ascii="Times New Roman" w:hAnsi="Times New Roman" w:cs="Times New Roman"/>
          <w:sz w:val="24"/>
          <w:szCs w:val="24"/>
        </w:rPr>
        <w:tab/>
        <w:t>For each parameter in line</w:t>
      </w:r>
    </w:p>
    <w:p w14:paraId="3D96C759" w14:textId="77777777" w:rsidR="00000F8B" w:rsidRPr="00000F8B" w:rsidRDefault="00000F8B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 w:rsidRPr="00000F8B">
        <w:rPr>
          <w:rFonts w:ascii="Times New Roman" w:hAnsi="Times New Roman" w:cs="Times New Roman"/>
          <w:sz w:val="24"/>
          <w:szCs w:val="24"/>
        </w:rPr>
        <w:tab/>
      </w:r>
      <w:r w:rsidRPr="00000F8B">
        <w:rPr>
          <w:rFonts w:ascii="Times New Roman" w:hAnsi="Times New Roman" w:cs="Times New Roman"/>
          <w:sz w:val="24"/>
          <w:szCs w:val="24"/>
        </w:rPr>
        <w:tab/>
      </w:r>
      <w:r w:rsidRPr="00000F8B">
        <w:rPr>
          <w:rFonts w:ascii="Times New Roman" w:hAnsi="Times New Roman" w:cs="Times New Roman"/>
          <w:sz w:val="24"/>
          <w:szCs w:val="24"/>
        </w:rPr>
        <w:tab/>
        <w:t xml:space="preserve">Create temporary item to hold parameter </w:t>
      </w:r>
      <w:proofErr w:type="gramStart"/>
      <w:r w:rsidRPr="00000F8B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5C6A88BB" w14:textId="77777777" w:rsidR="00000F8B" w:rsidRPr="00000F8B" w:rsidRDefault="00000F8B" w:rsidP="00000F8B">
      <w:pPr>
        <w:jc w:val="both"/>
        <w:rPr>
          <w:rFonts w:ascii="Times New Roman" w:hAnsi="Times New Roman" w:cs="Times New Roman"/>
          <w:sz w:val="24"/>
          <w:szCs w:val="24"/>
        </w:rPr>
      </w:pPr>
      <w:r w:rsidRPr="00000F8B">
        <w:rPr>
          <w:rFonts w:ascii="Times New Roman" w:hAnsi="Times New Roman" w:cs="Times New Roman"/>
          <w:sz w:val="24"/>
          <w:szCs w:val="24"/>
        </w:rPr>
        <w:tab/>
      </w:r>
      <w:r w:rsidRPr="00000F8B">
        <w:rPr>
          <w:rFonts w:ascii="Times New Roman" w:hAnsi="Times New Roman" w:cs="Times New Roman"/>
          <w:sz w:val="24"/>
          <w:szCs w:val="24"/>
        </w:rPr>
        <w:tab/>
        <w:t xml:space="preserve">Call insert method to insert into </w:t>
      </w:r>
      <w:proofErr w:type="spellStart"/>
      <w:proofErr w:type="gramStart"/>
      <w:r w:rsidRPr="00000F8B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proofErr w:type="gramEnd"/>
    </w:p>
    <w:p w14:paraId="58E355FB" w14:textId="77777777" w:rsidR="006325BF" w:rsidRDefault="006325BF" w:rsidP="00632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5BF">
        <w:rPr>
          <w:rFonts w:ascii="Times New Roman" w:hAnsi="Times New Roman" w:cs="Times New Roman"/>
          <w:b/>
          <w:bCs/>
          <w:sz w:val="24"/>
          <w:szCs w:val="24"/>
        </w:rPr>
        <w:t xml:space="preserve">Pseudocode to print out course information and </w:t>
      </w:r>
      <w:proofErr w:type="gramStart"/>
      <w:r w:rsidRPr="006325BF">
        <w:rPr>
          <w:rFonts w:ascii="Times New Roman" w:hAnsi="Times New Roman" w:cs="Times New Roman"/>
          <w:b/>
          <w:bCs/>
          <w:sz w:val="24"/>
          <w:szCs w:val="24"/>
        </w:rPr>
        <w:t>prerequisites</w:t>
      </w:r>
      <w:proofErr w:type="gramEnd"/>
    </w:p>
    <w:p w14:paraId="2D3204FA" w14:textId="77777777" w:rsidR="001A141C" w:rsidRDefault="001A141C" w:rsidP="001A141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for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72F5B632" w14:textId="77777777" w:rsidR="001A141C" w:rsidRDefault="001A141C" w:rsidP="001A141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it is not the end of the file</w:t>
      </w:r>
    </w:p>
    <w:p w14:paraId="575B9206" w14:textId="77777777" w:rsidR="001A141C" w:rsidRDefault="001A141C" w:rsidP="001A141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IF course found</w:t>
      </w:r>
    </w:p>
    <w:p w14:paraId="6EFDE5BD" w14:textId="77777777" w:rsidR="001A141C" w:rsidRDefault="001A141C" w:rsidP="001A141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 information</w:t>
      </w:r>
    </w:p>
    <w:p w14:paraId="1D6383A4" w14:textId="77777777" w:rsidR="001A141C" w:rsidRDefault="001A141C" w:rsidP="001A141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prerequisite</w:t>
      </w:r>
    </w:p>
    <w:p w14:paraId="0DBDE759" w14:textId="77777777" w:rsidR="001A141C" w:rsidRDefault="001A141C" w:rsidP="001A141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prerequisite</w:t>
      </w:r>
    </w:p>
    <w:p w14:paraId="496100B9" w14:textId="77777777" w:rsidR="001A141C" w:rsidRDefault="001A141C" w:rsidP="001A141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2965864F" w14:textId="77777777" w:rsidR="001A141C" w:rsidRPr="000E5DD7" w:rsidRDefault="001A141C" w:rsidP="001A141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“Course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found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262DE56A" w14:textId="77777777" w:rsidR="006325BF" w:rsidRPr="006325BF" w:rsidRDefault="006325BF" w:rsidP="00632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1E57BE" w14:textId="77777777" w:rsidR="00763C8A" w:rsidRPr="003E15E9" w:rsidRDefault="00763C8A" w:rsidP="003E15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4F7096" w14:textId="7A90645E" w:rsidR="00B55B60" w:rsidRPr="00E9085A" w:rsidRDefault="002828A1" w:rsidP="00B55B6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085A">
        <w:rPr>
          <w:rFonts w:ascii="Times New Roman" w:hAnsi="Times New Roman" w:cs="Times New Roman"/>
          <w:b/>
          <w:bCs/>
          <w:sz w:val="24"/>
          <w:szCs w:val="24"/>
          <w:u w:val="single"/>
        </w:rPr>
        <w:t>Tree Data Structure Pseudocode</w:t>
      </w:r>
    </w:p>
    <w:p w14:paraId="7D72E05E" w14:textId="2C447954" w:rsidR="00922E33" w:rsidRDefault="0021642A" w:rsidP="00922E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Pseudocode that </w:t>
      </w:r>
      <w:r w:rsidRPr="0014538E">
        <w:rPr>
          <w:rFonts w:ascii="Times New Roman" w:hAnsi="Times New Roman" w:cs="Times New Roman"/>
          <w:b/>
          <w:bCs/>
          <w:sz w:val="24"/>
          <w:szCs w:val="24"/>
        </w:rPr>
        <w:t>opens the file, reads the data from the file, parses each line, and checks for file format errors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6B0104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4712FC94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left node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3E708991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right node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7E5A444E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sting course name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67FB7339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int course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34803A88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</w:t>
      </w:r>
    </w:p>
    <w:p w14:paraId="365251AB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file is open</w:t>
      </w:r>
    </w:p>
    <w:p w14:paraId="0F13D3EF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line</w:t>
      </w:r>
    </w:p>
    <w:p w14:paraId="06B61DE4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Parse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13A571CC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root is not equal to null</w:t>
      </w:r>
    </w:p>
    <w:p w14:paraId="4D0B5AE7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prerequisite found</w:t>
      </w:r>
    </w:p>
    <w:p w14:paraId="47AB27CF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prerequisite to right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0C230C84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 parameter count is less than two</w:t>
      </w:r>
    </w:p>
    <w:p w14:paraId="37A3CF0A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error</w:t>
      </w:r>
    </w:p>
    <w:p w14:paraId="224A771F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Exit</w:t>
      </w:r>
    </w:p>
    <w:p w14:paraId="1DC8947D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2F54A0A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course name, number,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prerequisite</w:t>
      </w:r>
      <w:proofErr w:type="gramEnd"/>
    </w:p>
    <w:p w14:paraId="0726382E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results</w:t>
      </w:r>
    </w:p>
    <w:p w14:paraId="6045E851" w14:textId="77777777" w:rsidR="00A84B27" w:rsidRDefault="00A84B27" w:rsidP="00A84B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Close file</w:t>
      </w:r>
    </w:p>
    <w:p w14:paraId="4E60F921" w14:textId="60BAE3B5" w:rsidR="0021642A" w:rsidRDefault="00B35ECA" w:rsidP="00922E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Pseudocode </w:t>
      </w:r>
      <w:r w:rsidRPr="00171A3A">
        <w:rPr>
          <w:rFonts w:ascii="Times New Roman" w:hAnsi="Times New Roman" w:cs="Times New Roman"/>
          <w:b/>
          <w:bCs/>
          <w:sz w:val="24"/>
          <w:szCs w:val="24"/>
        </w:rPr>
        <w:t>to create course objects and store them in the appropriate data structure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AD64C2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insert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38FF2857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root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 root to new node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2FBB5E7C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2247C76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Invoke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0CC7844D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5D2B31BF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course number is less than current node course number</w:t>
      </w:r>
    </w:p>
    <w:p w14:paraId="5D2059EE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current node’s left child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3D26EEBB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new node with course to node’s left </w:t>
      </w:r>
      <w:proofErr w:type="gramStart"/>
      <w:r>
        <w:rPr>
          <w:rFonts w:ascii="Times New Roman" w:hAnsi="Times New Roman" w:cs="Times New Roman"/>
          <w:sz w:val="24"/>
          <w:szCs w:val="24"/>
        </w:rPr>
        <w:t>child</w:t>
      </w:r>
      <w:proofErr w:type="gramEnd"/>
    </w:p>
    <w:p w14:paraId="19A14BA9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BE0500F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Recursively traverse node’s left sub tree</w:t>
      </w:r>
    </w:p>
    <w:p w14:paraId="476C3C18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E4A4D19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current node’s right child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237C6C89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new node with course to node’s right </w:t>
      </w:r>
      <w:proofErr w:type="gramStart"/>
      <w:r>
        <w:rPr>
          <w:rFonts w:ascii="Times New Roman" w:hAnsi="Times New Roman" w:cs="Times New Roman"/>
          <w:sz w:val="24"/>
          <w:szCs w:val="24"/>
        </w:rPr>
        <w:t>child</w:t>
      </w:r>
      <w:proofErr w:type="gramEnd"/>
    </w:p>
    <w:p w14:paraId="775C7CF0" w14:textId="77777777" w:rsidR="00847436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2485981" w14:textId="3231F3BB" w:rsidR="00B35ECA" w:rsidRDefault="0084743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Recursively traverse node’s right sub tree</w:t>
      </w:r>
    </w:p>
    <w:p w14:paraId="506C5FCD" w14:textId="56701619" w:rsidR="00E9085A" w:rsidRDefault="002826C3" w:rsidP="008474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71A3A">
        <w:rPr>
          <w:rFonts w:ascii="Times New Roman" w:hAnsi="Times New Roman" w:cs="Times New Roman"/>
          <w:b/>
          <w:bCs/>
          <w:sz w:val="24"/>
          <w:szCs w:val="24"/>
        </w:rPr>
        <w:t>seudocode t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171A3A">
        <w:rPr>
          <w:rFonts w:ascii="Times New Roman" w:hAnsi="Times New Roman" w:cs="Times New Roman"/>
          <w:b/>
          <w:bCs/>
          <w:sz w:val="24"/>
          <w:szCs w:val="24"/>
        </w:rPr>
        <w:t xml:space="preserve"> print out course information and prerequisites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7C3115" w14:textId="0F7976A0" w:rsidR="002826C3" w:rsidRDefault="00A43551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="00B45E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5EF2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46E53601" w14:textId="3A946172" w:rsidR="00B45EF2" w:rsidRDefault="00B45EF2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input </w:t>
      </w:r>
      <w:r w:rsidR="001B7386">
        <w:rPr>
          <w:rFonts w:ascii="Times New Roman" w:hAnsi="Times New Roman" w:cs="Times New Roman"/>
          <w:sz w:val="24"/>
          <w:szCs w:val="24"/>
        </w:rPr>
        <w:t>for cours</w:t>
      </w:r>
      <w:r w:rsidR="000D33B1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="000D33B1"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6D8CD010" w14:textId="6722459E" w:rsidR="001B7386" w:rsidRDefault="000D33B1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current node to </w:t>
      </w:r>
      <w:proofErr w:type="gramStart"/>
      <w:r>
        <w:rPr>
          <w:rFonts w:ascii="Times New Roman" w:hAnsi="Times New Roman" w:cs="Times New Roman"/>
          <w:sz w:val="24"/>
          <w:szCs w:val="24"/>
        </w:rPr>
        <w:t>root</w:t>
      </w:r>
      <w:proofErr w:type="gramEnd"/>
    </w:p>
    <w:p w14:paraId="4E85172F" w14:textId="371EC7E7" w:rsidR="000D33B1" w:rsidRDefault="00E61859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current node is not equal to null</w:t>
      </w:r>
    </w:p>
    <w:p w14:paraId="7EBA4E92" w14:textId="321460B9" w:rsidR="00E61859" w:rsidRDefault="00E61859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7AC6">
        <w:rPr>
          <w:rFonts w:ascii="Times New Roman" w:hAnsi="Times New Roman" w:cs="Times New Roman"/>
          <w:sz w:val="24"/>
          <w:szCs w:val="24"/>
        </w:rPr>
        <w:t>If course ID is equal to current node</w:t>
      </w:r>
    </w:p>
    <w:p w14:paraId="770278A1" w14:textId="2E03C627" w:rsidR="00A47AC6" w:rsidRDefault="00A47AC6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4730">
        <w:rPr>
          <w:rFonts w:ascii="Times New Roman" w:hAnsi="Times New Roman" w:cs="Times New Roman"/>
          <w:sz w:val="24"/>
          <w:szCs w:val="24"/>
        </w:rPr>
        <w:t>Print course ID and course Name</w:t>
      </w:r>
    </w:p>
    <w:p w14:paraId="5A5A218F" w14:textId="39948F38" w:rsidR="00B24730" w:rsidRDefault="00B24730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556175">
        <w:rPr>
          <w:rFonts w:ascii="Times New Roman" w:hAnsi="Times New Roman" w:cs="Times New Roman"/>
          <w:sz w:val="24"/>
          <w:szCs w:val="24"/>
        </w:rPr>
        <w:t>parameter is greater than two</w:t>
      </w:r>
    </w:p>
    <w:p w14:paraId="29E98FC5" w14:textId="1EBF873D" w:rsidR="00556175" w:rsidRDefault="00556175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3733">
        <w:rPr>
          <w:rFonts w:ascii="Times New Roman" w:hAnsi="Times New Roman" w:cs="Times New Roman"/>
          <w:sz w:val="24"/>
          <w:szCs w:val="24"/>
        </w:rPr>
        <w:t>For each parameter greater than two</w:t>
      </w:r>
    </w:p>
    <w:p w14:paraId="739BADDD" w14:textId="5DF16428" w:rsidR="00303733" w:rsidRDefault="00303733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prerequisite</w:t>
      </w:r>
    </w:p>
    <w:p w14:paraId="53B23AEC" w14:textId="5C8F04C3" w:rsidR="00303733" w:rsidRDefault="003D7BF3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course ID is less than root</w:t>
      </w:r>
    </w:p>
    <w:p w14:paraId="770BCADD" w14:textId="59E46CBA" w:rsidR="003D7BF3" w:rsidRDefault="003D7BF3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current node to 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proofErr w:type="gramEnd"/>
    </w:p>
    <w:p w14:paraId="51138793" w14:textId="2FEE3155" w:rsidR="003D7BF3" w:rsidRDefault="003D7BF3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116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lse</w:t>
      </w:r>
    </w:p>
    <w:p w14:paraId="49AD29BE" w14:textId="32DC54DA" w:rsidR="00231164" w:rsidRDefault="00231164" w:rsidP="0084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current node to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</w:t>
      </w:r>
      <w:proofErr w:type="gramEnd"/>
    </w:p>
    <w:p w14:paraId="51D9E743" w14:textId="0FA48114" w:rsidR="00B261D9" w:rsidRDefault="00B261D9" w:rsidP="00B261D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Menu Psuedocode</w:t>
      </w:r>
    </w:p>
    <w:p w14:paraId="3DAC8956" w14:textId="1517B9E7" w:rsidR="00B261D9" w:rsidRDefault="00A12A3D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F104B7">
        <w:rPr>
          <w:rFonts w:ascii="Times New Roman" w:hAnsi="Times New Roman" w:cs="Times New Roman"/>
          <w:sz w:val="24"/>
          <w:szCs w:val="24"/>
        </w:rPr>
        <w:t xml:space="preserve">integer choice for switch </w:t>
      </w:r>
      <w:proofErr w:type="gramStart"/>
      <w:r w:rsidR="00F104B7">
        <w:rPr>
          <w:rFonts w:ascii="Times New Roman" w:hAnsi="Times New Roman" w:cs="Times New Roman"/>
          <w:sz w:val="24"/>
          <w:szCs w:val="24"/>
        </w:rPr>
        <w:t>statement</w:t>
      </w:r>
      <w:proofErr w:type="gramEnd"/>
    </w:p>
    <w:p w14:paraId="1D95AAB3" w14:textId="3736C7C1" w:rsidR="00F104B7" w:rsidRDefault="00F104B7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choice to </w:t>
      </w:r>
      <w:proofErr w:type="gramStart"/>
      <w:r w:rsidR="00720DFA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125F6449" w14:textId="4B9A0244" w:rsidR="00F104B7" w:rsidRDefault="00F104B7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choice does not equal </w:t>
      </w:r>
      <w:r w:rsidR="00720DFA">
        <w:rPr>
          <w:rFonts w:ascii="Times New Roman" w:hAnsi="Times New Roman" w:cs="Times New Roman"/>
          <w:sz w:val="24"/>
          <w:szCs w:val="24"/>
        </w:rPr>
        <w:t>4</w:t>
      </w:r>
    </w:p>
    <w:p w14:paraId="6C72EDE1" w14:textId="023B3926" w:rsidR="00720DFA" w:rsidRDefault="00720DFA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7A4B">
        <w:rPr>
          <w:rFonts w:ascii="Times New Roman" w:hAnsi="Times New Roman" w:cs="Times New Roman"/>
          <w:sz w:val="24"/>
          <w:szCs w:val="24"/>
        </w:rPr>
        <w:t>Print “1. Load Data</w:t>
      </w:r>
      <w:r w:rsidR="00AF19D4">
        <w:rPr>
          <w:rFonts w:ascii="Times New Roman" w:hAnsi="Times New Roman" w:cs="Times New Roman"/>
          <w:sz w:val="24"/>
          <w:szCs w:val="24"/>
        </w:rPr>
        <w:t xml:space="preserve"> Structure</w:t>
      </w:r>
      <w:r w:rsidR="00DA7A4B">
        <w:rPr>
          <w:rFonts w:ascii="Times New Roman" w:hAnsi="Times New Roman" w:cs="Times New Roman"/>
          <w:sz w:val="24"/>
          <w:szCs w:val="24"/>
        </w:rPr>
        <w:t>”</w:t>
      </w:r>
    </w:p>
    <w:p w14:paraId="1D949C05" w14:textId="0E6A4CC1" w:rsidR="00DA7A4B" w:rsidRDefault="00DA7A4B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“2. </w:t>
      </w:r>
      <w:r w:rsidR="00AF19D4">
        <w:rPr>
          <w:rFonts w:ascii="Times New Roman" w:hAnsi="Times New Roman" w:cs="Times New Roman"/>
          <w:sz w:val="24"/>
          <w:szCs w:val="24"/>
        </w:rPr>
        <w:t xml:space="preserve">Print </w:t>
      </w:r>
      <w:r w:rsidR="00C912EE">
        <w:rPr>
          <w:rFonts w:ascii="Times New Roman" w:hAnsi="Times New Roman" w:cs="Times New Roman"/>
          <w:sz w:val="24"/>
          <w:szCs w:val="24"/>
        </w:rPr>
        <w:t>Course List”</w:t>
      </w:r>
    </w:p>
    <w:p w14:paraId="6BE62761" w14:textId="79658099" w:rsidR="00C912EE" w:rsidRDefault="00C912EE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“3. </w:t>
      </w:r>
      <w:r w:rsidR="00AF19D4">
        <w:rPr>
          <w:rFonts w:ascii="Times New Roman" w:hAnsi="Times New Roman" w:cs="Times New Roman"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Course”</w:t>
      </w:r>
    </w:p>
    <w:p w14:paraId="692A690D" w14:textId="35E5DC60" w:rsidR="00C912EE" w:rsidRDefault="00C912EE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“4. Exit”</w:t>
      </w:r>
    </w:p>
    <w:p w14:paraId="02702A64" w14:textId="4E963DA7" w:rsidR="00A87A72" w:rsidRDefault="00A87A72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Switch (choice)</w:t>
      </w:r>
    </w:p>
    <w:p w14:paraId="3AF8FCB1" w14:textId="55F68828" w:rsidR="00A87A72" w:rsidRDefault="00A87A72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1</w:t>
      </w:r>
    </w:p>
    <w:p w14:paraId="34FF5991" w14:textId="46BB6383" w:rsidR="00A87A72" w:rsidRDefault="00A87A72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2C2F">
        <w:rPr>
          <w:rFonts w:ascii="Times New Roman" w:hAnsi="Times New Roman" w:cs="Times New Roman"/>
          <w:sz w:val="24"/>
          <w:szCs w:val="24"/>
        </w:rPr>
        <w:t>Load courses</w:t>
      </w:r>
    </w:p>
    <w:p w14:paraId="619CA5C4" w14:textId="2B877526" w:rsidR="00C06D1D" w:rsidRDefault="00C06D1D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47373AD2" w14:textId="7E208B1D" w:rsidR="003B4F75" w:rsidRDefault="003B4F75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2</w:t>
      </w:r>
    </w:p>
    <w:p w14:paraId="277A1312" w14:textId="2F3D92BA" w:rsidR="00C06D1D" w:rsidRDefault="00C06D1D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r w:rsidR="00EB2EF6">
        <w:rPr>
          <w:rFonts w:ascii="Times New Roman" w:hAnsi="Times New Roman" w:cs="Times New Roman"/>
          <w:sz w:val="24"/>
          <w:szCs w:val="24"/>
        </w:rPr>
        <w:t>course list</w:t>
      </w:r>
    </w:p>
    <w:p w14:paraId="79F61910" w14:textId="4DC5B590" w:rsidR="00EB2EF6" w:rsidRDefault="00EB2EF6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478415E4" w14:textId="67717187" w:rsidR="003B4F75" w:rsidRDefault="003B4F75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3</w:t>
      </w:r>
    </w:p>
    <w:p w14:paraId="23F2E648" w14:textId="31956011" w:rsidR="00EB2EF6" w:rsidRDefault="00EB2EF6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 information</w:t>
      </w:r>
    </w:p>
    <w:p w14:paraId="0CB2F2FE" w14:textId="628DA55F" w:rsidR="00EB2EF6" w:rsidRDefault="00EB2EF6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292D8FCE" w14:textId="523A6804" w:rsidR="003B4F75" w:rsidRDefault="003B4F75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Case 4</w:t>
      </w:r>
    </w:p>
    <w:p w14:paraId="0CC6251F" w14:textId="2E7D6322" w:rsidR="00EB2EF6" w:rsidRDefault="00EB2EF6" w:rsidP="00B2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91DFF">
        <w:rPr>
          <w:rFonts w:ascii="Times New Roman" w:hAnsi="Times New Roman" w:cs="Times New Roman"/>
          <w:sz w:val="24"/>
          <w:szCs w:val="24"/>
        </w:rPr>
        <w:t>End program</w:t>
      </w:r>
    </w:p>
    <w:p w14:paraId="083AA54D" w14:textId="1EF712EE" w:rsidR="00D70293" w:rsidRDefault="006C4EB4" w:rsidP="006C4E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4EB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Pseudocode that will print out the list of the courses in the Computer Science program in alphanumeric </w:t>
      </w:r>
      <w:proofErr w:type="gramStart"/>
      <w:r w:rsidRPr="006C4EB4">
        <w:rPr>
          <w:rFonts w:ascii="Times New Roman" w:hAnsi="Times New Roman" w:cs="Times New Roman"/>
          <w:b/>
          <w:bCs/>
          <w:sz w:val="24"/>
          <w:szCs w:val="24"/>
          <w:u w:val="single"/>
        </w:rPr>
        <w:t>order</w:t>
      </w:r>
      <w:proofErr w:type="gramEnd"/>
    </w:p>
    <w:p w14:paraId="3F94D703" w14:textId="7BD03807" w:rsidR="00BD3B81" w:rsidRDefault="003C3A60" w:rsidP="00BD3B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</w:t>
      </w:r>
    </w:p>
    <w:p w14:paraId="6C2CC7E2" w14:textId="16B89F81" w:rsidR="003202F1" w:rsidRDefault="00F44557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</w:p>
    <w:p w14:paraId="7F60D673" w14:textId="38AC133C" w:rsidR="00F44557" w:rsidRDefault="008019AE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integer n and set equal to courses </w:t>
      </w: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gramEnd"/>
    </w:p>
    <w:p w14:paraId="63C77FEA" w14:textId="27EA8021" w:rsidR="008019AE" w:rsidRDefault="008019AE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integer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courseTemp</w:t>
      </w:r>
      <w:proofErr w:type="spellEnd"/>
      <w:proofErr w:type="gramEnd"/>
    </w:p>
    <w:p w14:paraId="125446BC" w14:textId="1AE79CFD" w:rsidR="005B7E81" w:rsidRDefault="00625CF0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 </w:t>
      </w:r>
      <w:r w:rsidR="00122910">
        <w:rPr>
          <w:rFonts w:ascii="Times New Roman" w:hAnsi="Times New Roman" w:cs="Times New Roman"/>
          <w:sz w:val="24"/>
          <w:szCs w:val="24"/>
        </w:rPr>
        <w:t>equals 0 and while j is less than n</w:t>
      </w:r>
    </w:p>
    <w:p w14:paraId="04A0CC4F" w14:textId="541F93AC" w:rsidR="00122910" w:rsidRDefault="00122910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min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3DB9E6BF" w14:textId="17C7D3C4" w:rsidR="00122910" w:rsidRDefault="00122910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j equals</w:t>
      </w:r>
      <w:r w:rsidR="00AA1FF0">
        <w:rPr>
          <w:rFonts w:ascii="Times New Roman" w:hAnsi="Times New Roman" w:cs="Times New Roman"/>
          <w:sz w:val="24"/>
          <w:szCs w:val="24"/>
        </w:rPr>
        <w:t xml:space="preserve"> i+1</w:t>
      </w:r>
      <w:r w:rsidR="00045BC9">
        <w:rPr>
          <w:rFonts w:ascii="Times New Roman" w:hAnsi="Times New Roman" w:cs="Times New Roman"/>
          <w:sz w:val="24"/>
          <w:szCs w:val="24"/>
        </w:rPr>
        <w:t xml:space="preserve">and while j is less than </w:t>
      </w:r>
      <w:r w:rsidR="00FF6B42">
        <w:rPr>
          <w:rFonts w:ascii="Times New Roman" w:hAnsi="Times New Roman" w:cs="Times New Roman"/>
          <w:sz w:val="24"/>
          <w:szCs w:val="24"/>
        </w:rPr>
        <w:t>n</w:t>
      </w:r>
    </w:p>
    <w:p w14:paraId="56A7A6D0" w14:textId="6C25A8AD" w:rsidR="00FF6B42" w:rsidRDefault="00FF6B42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4A30B3">
        <w:rPr>
          <w:rFonts w:ascii="Times New Roman" w:hAnsi="Times New Roman" w:cs="Times New Roman"/>
          <w:sz w:val="24"/>
          <w:szCs w:val="24"/>
        </w:rPr>
        <w:t>min is greater than current course</w:t>
      </w:r>
    </w:p>
    <w:p w14:paraId="7741C977" w14:textId="0C80B169" w:rsidR="004A30B3" w:rsidRDefault="004A30B3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47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</w:t>
      </w:r>
      <w:r w:rsidR="002B2477">
        <w:rPr>
          <w:rFonts w:ascii="Times New Roman" w:hAnsi="Times New Roman" w:cs="Times New Roman"/>
          <w:sz w:val="24"/>
          <w:szCs w:val="24"/>
        </w:rPr>
        <w:t xml:space="preserve"> min to </w:t>
      </w:r>
      <w:proofErr w:type="gramStart"/>
      <w:r w:rsidR="002B2477">
        <w:rPr>
          <w:rFonts w:ascii="Times New Roman" w:hAnsi="Times New Roman" w:cs="Times New Roman"/>
          <w:sz w:val="24"/>
          <w:szCs w:val="24"/>
        </w:rPr>
        <w:t>j</w:t>
      </w:r>
      <w:proofErr w:type="gramEnd"/>
    </w:p>
    <w:p w14:paraId="491FFD57" w14:textId="7784DE7C" w:rsidR="002B2477" w:rsidRDefault="002B2477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course</w:t>
      </w:r>
      <w:r w:rsidR="00EE2E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E2E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E2E93">
        <w:rPr>
          <w:rFonts w:ascii="Times New Roman" w:hAnsi="Times New Roman" w:cs="Times New Roman"/>
          <w:sz w:val="24"/>
          <w:szCs w:val="24"/>
        </w:rPr>
        <w:t>]</w:t>
      </w:r>
    </w:p>
    <w:p w14:paraId="359E26BE" w14:textId="4B4C0275" w:rsidR="00EE2E93" w:rsidRDefault="00EE2E93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course[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e</w:t>
      </w:r>
      <w:r w:rsidR="006929A7">
        <w:rPr>
          <w:rFonts w:ascii="Times New Roman" w:hAnsi="Times New Roman" w:cs="Times New Roman"/>
          <w:sz w:val="24"/>
          <w:szCs w:val="24"/>
        </w:rPr>
        <w:t xml:space="preserve">qual to </w:t>
      </w:r>
      <w:proofErr w:type="gramStart"/>
      <w:r w:rsidR="006929A7">
        <w:rPr>
          <w:rFonts w:ascii="Times New Roman" w:hAnsi="Times New Roman" w:cs="Times New Roman"/>
          <w:sz w:val="24"/>
          <w:szCs w:val="24"/>
        </w:rPr>
        <w:t>min</w:t>
      </w:r>
      <w:proofErr w:type="gramEnd"/>
    </w:p>
    <w:p w14:paraId="2FE30425" w14:textId="1842285E" w:rsidR="006929A7" w:rsidRDefault="006929A7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min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courseTemp</w:t>
      </w:r>
      <w:proofErr w:type="spellEnd"/>
      <w:proofErr w:type="gramEnd"/>
    </w:p>
    <w:p w14:paraId="2BD2BA68" w14:textId="1725995E" w:rsidR="006929A7" w:rsidRDefault="00D25C01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equals 0 and while I is less than n</w:t>
      </w:r>
    </w:p>
    <w:p w14:paraId="032F7352" w14:textId="6FA992BD" w:rsidR="00D25C01" w:rsidRPr="003202F1" w:rsidRDefault="00D25C01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course number and course name</w:t>
      </w:r>
    </w:p>
    <w:p w14:paraId="3B6A15F2" w14:textId="330BF117" w:rsidR="003C3A60" w:rsidRDefault="003C3A60" w:rsidP="00BD3B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</w:p>
    <w:p w14:paraId="3E32AC80" w14:textId="2F2F0EE5" w:rsidR="00A51E9B" w:rsidRDefault="008957E9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vector sorting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container</w:t>
      </w:r>
      <w:proofErr w:type="gramEnd"/>
    </w:p>
    <w:p w14:paraId="342E805C" w14:textId="256E36C4" w:rsidR="008957E9" w:rsidRDefault="008957E9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has</w:t>
      </w:r>
      <w:r w:rsidR="003C0B2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5406EB06" w14:textId="483EA28E" w:rsidR="008957E9" w:rsidRDefault="008957E9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0B2E">
        <w:rPr>
          <w:rFonts w:ascii="Times New Roman" w:hAnsi="Times New Roman" w:cs="Times New Roman"/>
          <w:sz w:val="24"/>
          <w:szCs w:val="24"/>
        </w:rPr>
        <w:t xml:space="preserve">Use pushback to add each node of linked list to sorting </w:t>
      </w:r>
      <w:proofErr w:type="gramStart"/>
      <w:r w:rsidR="003C0B2E">
        <w:rPr>
          <w:rFonts w:ascii="Times New Roman" w:hAnsi="Times New Roman" w:cs="Times New Roman"/>
          <w:sz w:val="24"/>
          <w:szCs w:val="24"/>
        </w:rPr>
        <w:t>container</w:t>
      </w:r>
      <w:proofErr w:type="gramEnd"/>
    </w:p>
    <w:p w14:paraId="44745843" w14:textId="148CD046" w:rsidR="00A0371D" w:rsidRDefault="00A0371D" w:rsidP="00354B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</w:p>
    <w:p w14:paraId="3E6AE64B" w14:textId="227D8792" w:rsidR="00A0371D" w:rsidRDefault="00A0371D" w:rsidP="00354B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integer n and set equal to c</w:t>
      </w:r>
      <w:r w:rsidR="00CA435D">
        <w:rPr>
          <w:rFonts w:ascii="Times New Roman" w:hAnsi="Times New Roman" w:cs="Times New Roman"/>
          <w:sz w:val="24"/>
          <w:szCs w:val="24"/>
        </w:rPr>
        <w:t>ontainer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gramEnd"/>
    </w:p>
    <w:p w14:paraId="2611B0ED" w14:textId="77777777" w:rsidR="00A0371D" w:rsidRDefault="00A0371D" w:rsidP="00354B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integer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courseTemp</w:t>
      </w:r>
      <w:proofErr w:type="spellEnd"/>
      <w:proofErr w:type="gramEnd"/>
    </w:p>
    <w:p w14:paraId="5B13C312" w14:textId="3EF6F285" w:rsidR="003C0B2E" w:rsidRDefault="00CA435D" w:rsidP="00354B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is equal to 0 and while I is less than n</w:t>
      </w:r>
    </w:p>
    <w:p w14:paraId="230E30A3" w14:textId="6874ACF7" w:rsidR="00CA435D" w:rsidRDefault="00354BFA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435D">
        <w:rPr>
          <w:rFonts w:ascii="Times New Roman" w:hAnsi="Times New Roman" w:cs="Times New Roman"/>
          <w:sz w:val="24"/>
          <w:szCs w:val="24"/>
        </w:rPr>
        <w:tab/>
        <w:t xml:space="preserve">Set min </w:t>
      </w:r>
      <w:r w:rsidR="00ED6E98">
        <w:rPr>
          <w:rFonts w:ascii="Times New Roman" w:hAnsi="Times New Roman" w:cs="Times New Roman"/>
          <w:sz w:val="24"/>
          <w:szCs w:val="24"/>
        </w:rPr>
        <w:t xml:space="preserve">equal to </w:t>
      </w:r>
      <w:proofErr w:type="spellStart"/>
      <w:proofErr w:type="gramStart"/>
      <w:r w:rsidR="00ED6E9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53535B48" w14:textId="5F1C5CF1" w:rsidR="00ED6E98" w:rsidRDefault="00354BFA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6E98">
        <w:rPr>
          <w:rFonts w:ascii="Times New Roman" w:hAnsi="Times New Roman" w:cs="Times New Roman"/>
          <w:sz w:val="24"/>
          <w:szCs w:val="24"/>
        </w:rPr>
        <w:tab/>
        <w:t>For j is equal to i+1 and while j is less than n</w:t>
      </w:r>
    </w:p>
    <w:p w14:paraId="72220C23" w14:textId="5E2661E4" w:rsidR="00ED6E98" w:rsidRDefault="00354BFA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363D">
        <w:rPr>
          <w:rFonts w:ascii="Times New Roman" w:hAnsi="Times New Roman" w:cs="Times New Roman"/>
          <w:sz w:val="24"/>
          <w:szCs w:val="24"/>
        </w:rPr>
        <w:tab/>
      </w:r>
      <w:r w:rsidR="00E3363D">
        <w:rPr>
          <w:rFonts w:ascii="Times New Roman" w:hAnsi="Times New Roman" w:cs="Times New Roman"/>
          <w:sz w:val="24"/>
          <w:szCs w:val="24"/>
        </w:rPr>
        <w:tab/>
        <w:t>If min is less than current course number</w:t>
      </w:r>
    </w:p>
    <w:p w14:paraId="5AC84D97" w14:textId="01864797" w:rsidR="00E3363D" w:rsidRDefault="00354BFA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363D">
        <w:rPr>
          <w:rFonts w:ascii="Times New Roman" w:hAnsi="Times New Roman" w:cs="Times New Roman"/>
          <w:sz w:val="24"/>
          <w:szCs w:val="24"/>
        </w:rPr>
        <w:tab/>
      </w:r>
      <w:r w:rsidR="00E3363D">
        <w:rPr>
          <w:rFonts w:ascii="Times New Roman" w:hAnsi="Times New Roman" w:cs="Times New Roman"/>
          <w:sz w:val="24"/>
          <w:szCs w:val="24"/>
        </w:rPr>
        <w:tab/>
      </w:r>
      <w:r w:rsidR="00E3363D">
        <w:rPr>
          <w:rFonts w:ascii="Times New Roman" w:hAnsi="Times New Roman" w:cs="Times New Roman"/>
          <w:sz w:val="24"/>
          <w:szCs w:val="24"/>
        </w:rPr>
        <w:tab/>
        <w:t xml:space="preserve">Set min equal to </w:t>
      </w:r>
      <w:r w:rsidR="00FD253C">
        <w:rPr>
          <w:rFonts w:ascii="Times New Roman" w:hAnsi="Times New Roman" w:cs="Times New Roman"/>
          <w:sz w:val="24"/>
          <w:szCs w:val="24"/>
        </w:rPr>
        <w:t xml:space="preserve">current course </w:t>
      </w:r>
      <w:proofErr w:type="gramStart"/>
      <w:r w:rsidR="00FD253C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3FCE0438" w14:textId="17752494" w:rsidR="00FD253C" w:rsidRDefault="00354BFA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253C">
        <w:rPr>
          <w:rFonts w:ascii="Times New Roman" w:hAnsi="Times New Roman" w:cs="Times New Roman"/>
          <w:sz w:val="24"/>
          <w:szCs w:val="24"/>
        </w:rPr>
        <w:tab/>
        <w:t>Set</w:t>
      </w:r>
      <w:r w:rsidR="00170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0249">
        <w:rPr>
          <w:rFonts w:ascii="Times New Roman" w:hAnsi="Times New Roman" w:cs="Times New Roman"/>
          <w:sz w:val="24"/>
          <w:szCs w:val="24"/>
        </w:rPr>
        <w:t>courseTemp</w:t>
      </w:r>
      <w:proofErr w:type="spellEnd"/>
      <w:r w:rsidR="00170249">
        <w:rPr>
          <w:rFonts w:ascii="Times New Roman" w:hAnsi="Times New Roman" w:cs="Times New Roman"/>
          <w:sz w:val="24"/>
          <w:szCs w:val="24"/>
        </w:rPr>
        <w:t xml:space="preserve">  equal</w:t>
      </w:r>
      <w:proofErr w:type="gramEnd"/>
      <w:r w:rsidR="00170249">
        <w:rPr>
          <w:rFonts w:ascii="Times New Roman" w:hAnsi="Times New Roman" w:cs="Times New Roman"/>
          <w:sz w:val="24"/>
          <w:szCs w:val="24"/>
        </w:rPr>
        <w:t xml:space="preserve"> to current course number</w:t>
      </w:r>
    </w:p>
    <w:p w14:paraId="51E89FBF" w14:textId="04090881" w:rsidR="00170249" w:rsidRDefault="00354BFA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0249">
        <w:rPr>
          <w:rFonts w:ascii="Times New Roman" w:hAnsi="Times New Roman" w:cs="Times New Roman"/>
          <w:sz w:val="24"/>
          <w:szCs w:val="24"/>
        </w:rPr>
        <w:tab/>
        <w:t xml:space="preserve">Set current course number equal to </w:t>
      </w:r>
      <w:proofErr w:type="gramStart"/>
      <w:r w:rsidR="00170249">
        <w:rPr>
          <w:rFonts w:ascii="Times New Roman" w:hAnsi="Times New Roman" w:cs="Times New Roman"/>
          <w:sz w:val="24"/>
          <w:szCs w:val="24"/>
        </w:rPr>
        <w:t>min</w:t>
      </w:r>
      <w:proofErr w:type="gramEnd"/>
    </w:p>
    <w:p w14:paraId="4505521D" w14:textId="6997E775" w:rsidR="00C37717" w:rsidRDefault="00354BFA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7717">
        <w:rPr>
          <w:rFonts w:ascii="Times New Roman" w:hAnsi="Times New Roman" w:cs="Times New Roman"/>
          <w:sz w:val="24"/>
          <w:szCs w:val="24"/>
        </w:rPr>
        <w:tab/>
        <w:t xml:space="preserve">Set min equal to </w:t>
      </w:r>
      <w:proofErr w:type="spellStart"/>
      <w:proofErr w:type="gramStart"/>
      <w:r w:rsidR="00C37717">
        <w:rPr>
          <w:rFonts w:ascii="Times New Roman" w:hAnsi="Times New Roman" w:cs="Times New Roman"/>
          <w:sz w:val="24"/>
          <w:szCs w:val="24"/>
        </w:rPr>
        <w:t>courseTemp</w:t>
      </w:r>
      <w:proofErr w:type="spellEnd"/>
      <w:proofErr w:type="gramEnd"/>
    </w:p>
    <w:p w14:paraId="65EFC9EF" w14:textId="3AC97C3A" w:rsidR="00C37717" w:rsidRDefault="00C37717" w:rsidP="00354B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head node for hash as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412FF4E6" w14:textId="68FBBDB4" w:rsidR="001E26D0" w:rsidRDefault="001E26D0" w:rsidP="00354B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is equal to 0 and while I is less than n</w:t>
      </w:r>
    </w:p>
    <w:p w14:paraId="2EF85F1F" w14:textId="03976A9B" w:rsidR="001E26D0" w:rsidRDefault="00354BFA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26D0">
        <w:rPr>
          <w:rFonts w:ascii="Times New Roman" w:hAnsi="Times New Roman" w:cs="Times New Roman"/>
          <w:sz w:val="24"/>
          <w:szCs w:val="24"/>
        </w:rPr>
        <w:tab/>
      </w:r>
      <w:r w:rsidR="00D50416">
        <w:rPr>
          <w:rFonts w:ascii="Times New Roman" w:hAnsi="Times New Roman" w:cs="Times New Roman"/>
          <w:sz w:val="24"/>
          <w:szCs w:val="24"/>
        </w:rPr>
        <w:t xml:space="preserve">Add current course as node in linked </w:t>
      </w:r>
      <w:proofErr w:type="gramStart"/>
      <w:r w:rsidR="00D50416">
        <w:rPr>
          <w:rFonts w:ascii="Times New Roman" w:hAnsi="Times New Roman" w:cs="Times New Roman"/>
          <w:sz w:val="24"/>
          <w:szCs w:val="24"/>
        </w:rPr>
        <w:t>list</w:t>
      </w:r>
      <w:proofErr w:type="gramEnd"/>
    </w:p>
    <w:p w14:paraId="75D93210" w14:textId="6ACCB953" w:rsidR="00D50416" w:rsidRDefault="00354BFA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hash value</w:t>
      </w:r>
    </w:p>
    <w:p w14:paraId="3DFD2064" w14:textId="2DF0E363" w:rsidR="00354BFA" w:rsidRDefault="00354BFA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For each node in linked list</w:t>
      </w:r>
    </w:p>
    <w:p w14:paraId="55219333" w14:textId="699C69DD" w:rsidR="00354BFA" w:rsidRPr="00A51E9B" w:rsidRDefault="00354BFA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 number and course name</w:t>
      </w:r>
    </w:p>
    <w:p w14:paraId="065AFA32" w14:textId="21157B07" w:rsidR="003C3A60" w:rsidRDefault="003C3A60" w:rsidP="00BD3B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Tree</w:t>
      </w:r>
    </w:p>
    <w:p w14:paraId="3D1BA91E" w14:textId="13CB8A67" w:rsidR="00773477" w:rsidRDefault="0074328F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node to </w:t>
      </w:r>
      <w:proofErr w:type="gramStart"/>
      <w:r>
        <w:rPr>
          <w:rFonts w:ascii="Times New Roman" w:hAnsi="Times New Roman" w:cs="Times New Roman"/>
          <w:sz w:val="24"/>
          <w:szCs w:val="24"/>
        </w:rPr>
        <w:t>root</w:t>
      </w:r>
      <w:proofErr w:type="gramEnd"/>
    </w:p>
    <w:p w14:paraId="66A09CCF" w14:textId="5D4C786F" w:rsidR="0074328F" w:rsidRDefault="00F53DD9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(node)</w:t>
      </w:r>
    </w:p>
    <w:p w14:paraId="14E44923" w14:textId="4DBA5C6B" w:rsidR="00F53DD9" w:rsidRDefault="00F53DD9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node is equal to null</w:t>
      </w:r>
    </w:p>
    <w:p w14:paraId="7E7938E8" w14:textId="4FA2724E" w:rsidR="00F53DD9" w:rsidRDefault="00F53DD9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6B2986E7" w14:textId="559067B2" w:rsidR="00F53DD9" w:rsidRDefault="00F53DD9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0826">
        <w:rPr>
          <w:rFonts w:ascii="Times New Roman" w:hAnsi="Times New Roman" w:cs="Times New Roman"/>
          <w:sz w:val="24"/>
          <w:szCs w:val="24"/>
        </w:rPr>
        <w:t xml:space="preserve">Call function </w:t>
      </w:r>
      <w:proofErr w:type="spellStart"/>
      <w:r w:rsidR="00E9082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E908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E90826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="00E90826">
        <w:rPr>
          <w:rFonts w:ascii="Times New Roman" w:hAnsi="Times New Roman" w:cs="Times New Roman"/>
          <w:sz w:val="24"/>
          <w:szCs w:val="24"/>
        </w:rPr>
        <w:t>)</w:t>
      </w:r>
    </w:p>
    <w:p w14:paraId="7C5DF5EB" w14:textId="7284F719" w:rsidR="00E90826" w:rsidRDefault="00E90826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node course number and course name</w:t>
      </w:r>
    </w:p>
    <w:p w14:paraId="4B33C9A9" w14:textId="06D48574" w:rsidR="00E90826" w:rsidRDefault="00E90826" w:rsidP="00BD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A880F00" w14:textId="723AFD16" w:rsidR="008A1BC4" w:rsidRDefault="00582308" w:rsidP="008A1BC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Run-Time</w:t>
      </w:r>
    </w:p>
    <w:p w14:paraId="56E0E4D8" w14:textId="7533148A" w:rsidR="00C962FE" w:rsidRDefault="007E4C7E" w:rsidP="00C962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</w:t>
      </w:r>
    </w:p>
    <w:p w14:paraId="321C5905" w14:textId="1ACCDCE8" w:rsidR="007E4C7E" w:rsidRDefault="00501071" w:rsidP="00C96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071">
        <w:rPr>
          <w:noProof/>
        </w:rPr>
        <w:drawing>
          <wp:inline distT="0" distB="0" distL="0" distR="0" wp14:anchorId="11F9A516" wp14:editId="6B9DAB98">
            <wp:extent cx="4086860" cy="2289810"/>
            <wp:effectExtent l="0" t="0" r="8890" b="0"/>
            <wp:docPr id="203398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AB8E" w14:textId="77777777" w:rsidR="00501071" w:rsidRDefault="00501071" w:rsidP="00C962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5BFB2B" w14:textId="192D31F9" w:rsidR="007E4C7E" w:rsidRDefault="007E4C7E" w:rsidP="00C962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Hash</w:t>
      </w:r>
      <w:r w:rsidR="00F96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4C070915" w14:textId="1EA0C471" w:rsidR="00501071" w:rsidRDefault="00501071" w:rsidP="00C96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071">
        <w:rPr>
          <w:noProof/>
        </w:rPr>
        <w:drawing>
          <wp:inline distT="0" distB="0" distL="0" distR="0" wp14:anchorId="6978B5E2" wp14:editId="3930C275">
            <wp:extent cx="4190365" cy="3204210"/>
            <wp:effectExtent l="0" t="0" r="635" b="0"/>
            <wp:docPr id="770091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16F6" w14:textId="4E0DD461" w:rsidR="007E4C7E" w:rsidRDefault="007E4C7E" w:rsidP="00C962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Tree</w:t>
      </w:r>
    </w:p>
    <w:p w14:paraId="58B892D8" w14:textId="60DAEFDD" w:rsidR="00501071" w:rsidRDefault="00FF7F64" w:rsidP="00C96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F64">
        <w:rPr>
          <w:noProof/>
        </w:rPr>
        <w:drawing>
          <wp:inline distT="0" distB="0" distL="0" distR="0" wp14:anchorId="02DFE758" wp14:editId="69363D4F">
            <wp:extent cx="3959860" cy="2449195"/>
            <wp:effectExtent l="0" t="0" r="2540" b="8255"/>
            <wp:docPr id="1607761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8CBB" w14:textId="6ACDBEEB" w:rsidR="00276B73" w:rsidRDefault="00276B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22272B" w14:textId="5B5F9D8A" w:rsidR="00276B73" w:rsidRDefault="00276B73" w:rsidP="00276B7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68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Explain the advantages and disadvantages of each structure in your evaluation.</w:t>
      </w:r>
    </w:p>
    <w:p w14:paraId="4230318C" w14:textId="566FCCF8" w:rsidR="009E3ACF" w:rsidRPr="009E3ACF" w:rsidRDefault="009E3ACF" w:rsidP="009E3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2A6B">
        <w:rPr>
          <w:rFonts w:ascii="Times New Roman" w:hAnsi="Times New Roman" w:cs="Times New Roman"/>
          <w:sz w:val="24"/>
          <w:szCs w:val="24"/>
        </w:rPr>
        <w:t xml:space="preserve">When it comes to data structures, there will be advantages and disadvantages for all. </w:t>
      </w:r>
      <w:r w:rsidR="00266C85">
        <w:rPr>
          <w:rFonts w:ascii="Times New Roman" w:hAnsi="Times New Roman" w:cs="Times New Roman"/>
          <w:sz w:val="24"/>
          <w:szCs w:val="24"/>
        </w:rPr>
        <w:t xml:space="preserve">When creating a </w:t>
      </w:r>
      <w:proofErr w:type="gramStart"/>
      <w:r w:rsidR="00266C85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="00266C85">
        <w:rPr>
          <w:rFonts w:ascii="Times New Roman" w:hAnsi="Times New Roman" w:cs="Times New Roman"/>
          <w:sz w:val="24"/>
          <w:szCs w:val="24"/>
        </w:rPr>
        <w:t xml:space="preserve"> you need to pick the data structure that works </w:t>
      </w:r>
      <w:r w:rsidR="00081EDA">
        <w:rPr>
          <w:rFonts w:ascii="Times New Roman" w:hAnsi="Times New Roman" w:cs="Times New Roman"/>
          <w:sz w:val="24"/>
          <w:szCs w:val="24"/>
        </w:rPr>
        <w:t xml:space="preserve">best for the </w:t>
      </w:r>
      <w:r w:rsidR="003B0D7D">
        <w:rPr>
          <w:rFonts w:ascii="Times New Roman" w:hAnsi="Times New Roman" w:cs="Times New Roman"/>
          <w:sz w:val="24"/>
          <w:szCs w:val="24"/>
        </w:rPr>
        <w:t>application.</w:t>
      </w:r>
    </w:p>
    <w:p w14:paraId="70C5F11B" w14:textId="3EA15C34" w:rsidR="00276B73" w:rsidRDefault="00C868E2" w:rsidP="00276B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</w:t>
      </w:r>
    </w:p>
    <w:p w14:paraId="0847366D" w14:textId="79EA08B3" w:rsidR="003B0D7D" w:rsidRDefault="003B0D7D" w:rsidP="00276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3CB8">
        <w:rPr>
          <w:rFonts w:ascii="Times New Roman" w:hAnsi="Times New Roman" w:cs="Times New Roman"/>
          <w:sz w:val="24"/>
          <w:szCs w:val="24"/>
        </w:rPr>
        <w:t xml:space="preserve">Some of the advantages of using a vector </w:t>
      </w:r>
      <w:r w:rsidR="006F760D">
        <w:rPr>
          <w:rFonts w:ascii="Times New Roman" w:hAnsi="Times New Roman" w:cs="Times New Roman"/>
          <w:sz w:val="24"/>
          <w:szCs w:val="24"/>
        </w:rPr>
        <w:t xml:space="preserve">is </w:t>
      </w:r>
      <w:r w:rsidR="000D58FE">
        <w:rPr>
          <w:rFonts w:ascii="Times New Roman" w:hAnsi="Times New Roman" w:cs="Times New Roman"/>
          <w:sz w:val="24"/>
          <w:szCs w:val="24"/>
        </w:rPr>
        <w:t>that vectors are easy to implement which can in turn result in faster development of the code</w:t>
      </w:r>
      <w:r w:rsidR="002E5395">
        <w:rPr>
          <w:rFonts w:ascii="Times New Roman" w:hAnsi="Times New Roman" w:cs="Times New Roman"/>
          <w:sz w:val="24"/>
          <w:szCs w:val="24"/>
        </w:rPr>
        <w:t xml:space="preserve">. </w:t>
      </w:r>
      <w:r w:rsidR="00127942">
        <w:rPr>
          <w:rFonts w:ascii="Times New Roman" w:hAnsi="Times New Roman" w:cs="Times New Roman"/>
          <w:sz w:val="24"/>
          <w:szCs w:val="24"/>
        </w:rPr>
        <w:t xml:space="preserve">Vectors </w:t>
      </w:r>
      <w:r w:rsidR="0023228F">
        <w:rPr>
          <w:rFonts w:ascii="Times New Roman" w:hAnsi="Times New Roman" w:cs="Times New Roman"/>
          <w:sz w:val="24"/>
          <w:szCs w:val="24"/>
        </w:rPr>
        <w:t xml:space="preserve">can be an efficient option </w:t>
      </w:r>
      <w:r w:rsidR="002769BE">
        <w:rPr>
          <w:rFonts w:ascii="Times New Roman" w:hAnsi="Times New Roman" w:cs="Times New Roman"/>
          <w:sz w:val="24"/>
          <w:szCs w:val="24"/>
        </w:rPr>
        <w:t xml:space="preserve">if you need to </w:t>
      </w:r>
      <w:r w:rsidR="00C5004C">
        <w:rPr>
          <w:rFonts w:ascii="Times New Roman" w:hAnsi="Times New Roman" w:cs="Times New Roman"/>
          <w:sz w:val="24"/>
          <w:szCs w:val="24"/>
        </w:rPr>
        <w:t xml:space="preserve">access elements sequentially, for example if you need to print </w:t>
      </w:r>
      <w:r w:rsidR="004C58BC">
        <w:rPr>
          <w:rFonts w:ascii="Times New Roman" w:hAnsi="Times New Roman" w:cs="Times New Roman"/>
          <w:sz w:val="24"/>
          <w:szCs w:val="24"/>
        </w:rPr>
        <w:t xml:space="preserve">the entire course list from top to bottom. </w:t>
      </w:r>
      <w:r w:rsidR="00E87AF5">
        <w:rPr>
          <w:rFonts w:ascii="Times New Roman" w:hAnsi="Times New Roman" w:cs="Times New Roman"/>
          <w:sz w:val="24"/>
          <w:szCs w:val="24"/>
        </w:rPr>
        <w:t xml:space="preserve">Vectors also typically use less </w:t>
      </w:r>
      <w:r w:rsidR="009F20A7">
        <w:rPr>
          <w:rFonts w:ascii="Times New Roman" w:hAnsi="Times New Roman" w:cs="Times New Roman"/>
          <w:sz w:val="24"/>
          <w:szCs w:val="24"/>
        </w:rPr>
        <w:t xml:space="preserve">memory than other data structures, which could be important if memory is </w:t>
      </w:r>
      <w:r w:rsidR="00AA3B29">
        <w:rPr>
          <w:rFonts w:ascii="Times New Roman" w:hAnsi="Times New Roman" w:cs="Times New Roman"/>
          <w:sz w:val="24"/>
          <w:szCs w:val="24"/>
        </w:rPr>
        <w:t xml:space="preserve">a </w:t>
      </w:r>
      <w:r w:rsidR="00DD2F3C">
        <w:rPr>
          <w:rFonts w:ascii="Times New Roman" w:hAnsi="Times New Roman" w:cs="Times New Roman"/>
          <w:sz w:val="24"/>
          <w:szCs w:val="24"/>
        </w:rPr>
        <w:t xml:space="preserve">top </w:t>
      </w:r>
      <w:r w:rsidR="000176C3">
        <w:rPr>
          <w:rFonts w:ascii="Times New Roman" w:hAnsi="Times New Roman" w:cs="Times New Roman"/>
          <w:sz w:val="24"/>
          <w:szCs w:val="24"/>
        </w:rPr>
        <w:t>priority.</w:t>
      </w:r>
    </w:p>
    <w:p w14:paraId="59654551" w14:textId="45CBEF05" w:rsidR="000176C3" w:rsidRPr="003B0D7D" w:rsidRDefault="000176C3" w:rsidP="00276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disadvantages of using a vector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4020E6">
        <w:rPr>
          <w:rFonts w:ascii="Times New Roman" w:hAnsi="Times New Roman" w:cs="Times New Roman"/>
          <w:sz w:val="24"/>
          <w:szCs w:val="24"/>
        </w:rPr>
        <w:t xml:space="preserve">the insertion and deletion of </w:t>
      </w:r>
      <w:r w:rsidR="00110700">
        <w:rPr>
          <w:rFonts w:ascii="Times New Roman" w:hAnsi="Times New Roman" w:cs="Times New Roman"/>
          <w:sz w:val="24"/>
          <w:szCs w:val="24"/>
        </w:rPr>
        <w:t xml:space="preserve">elements within the vector could be slow due to the fact that it may require shifting elements. </w:t>
      </w:r>
      <w:r w:rsidR="002C393F">
        <w:rPr>
          <w:rFonts w:ascii="Times New Roman" w:hAnsi="Times New Roman" w:cs="Times New Roman"/>
          <w:sz w:val="24"/>
          <w:szCs w:val="24"/>
        </w:rPr>
        <w:t xml:space="preserve">Another disadvantage would be searching in a vector is inefficient because </w:t>
      </w:r>
      <w:r w:rsidR="005C20DB">
        <w:rPr>
          <w:rFonts w:ascii="Times New Roman" w:hAnsi="Times New Roman" w:cs="Times New Roman"/>
          <w:sz w:val="24"/>
          <w:szCs w:val="24"/>
        </w:rPr>
        <w:t xml:space="preserve">it is going one by one through the vector and if the element you are looking for is either not present or the last element, it will have traveled through the entire </w:t>
      </w:r>
      <w:r w:rsidR="009B6083">
        <w:rPr>
          <w:rFonts w:ascii="Times New Roman" w:hAnsi="Times New Roman" w:cs="Times New Roman"/>
          <w:sz w:val="24"/>
          <w:szCs w:val="24"/>
        </w:rPr>
        <w:t>vector.</w:t>
      </w:r>
    </w:p>
    <w:p w14:paraId="75ABAFF0" w14:textId="1A04E33B" w:rsidR="00C868E2" w:rsidRDefault="00C868E2" w:rsidP="00276B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 table</w:t>
      </w:r>
    </w:p>
    <w:p w14:paraId="2313270C" w14:textId="6B3F1F7F" w:rsidR="009B6083" w:rsidRDefault="009B6083" w:rsidP="00276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advantages of utilizing a hash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744740">
        <w:rPr>
          <w:rFonts w:ascii="Times New Roman" w:hAnsi="Times New Roman" w:cs="Times New Roman"/>
          <w:sz w:val="24"/>
          <w:szCs w:val="24"/>
        </w:rPr>
        <w:t xml:space="preserve">they on average </w:t>
      </w:r>
      <w:r w:rsidR="00BB3912">
        <w:rPr>
          <w:rFonts w:ascii="Times New Roman" w:hAnsi="Times New Roman" w:cs="Times New Roman"/>
          <w:sz w:val="24"/>
          <w:szCs w:val="24"/>
        </w:rPr>
        <w:t xml:space="preserve">provide a fast </w:t>
      </w:r>
      <w:r w:rsidR="00EF0E35">
        <w:rPr>
          <w:rFonts w:ascii="Times New Roman" w:hAnsi="Times New Roman" w:cs="Times New Roman"/>
          <w:sz w:val="24"/>
          <w:szCs w:val="24"/>
        </w:rPr>
        <w:t xml:space="preserve">search which in turn will allow for quick search of our course information and number. </w:t>
      </w:r>
      <w:r w:rsidR="008E41BB">
        <w:rPr>
          <w:rFonts w:ascii="Times New Roman" w:hAnsi="Times New Roman" w:cs="Times New Roman"/>
          <w:sz w:val="24"/>
          <w:szCs w:val="24"/>
        </w:rPr>
        <w:t xml:space="preserve">Hash tables typically have </w:t>
      </w:r>
      <w:proofErr w:type="gramStart"/>
      <w:r w:rsidR="008E41BB">
        <w:rPr>
          <w:rFonts w:ascii="Times New Roman" w:hAnsi="Times New Roman" w:cs="Times New Roman"/>
          <w:sz w:val="24"/>
          <w:szCs w:val="24"/>
        </w:rPr>
        <w:t>a fast</w:t>
      </w:r>
      <w:proofErr w:type="gramEnd"/>
      <w:r w:rsidR="008E41BB">
        <w:rPr>
          <w:rFonts w:ascii="Times New Roman" w:hAnsi="Times New Roman" w:cs="Times New Roman"/>
          <w:sz w:val="24"/>
          <w:szCs w:val="24"/>
        </w:rPr>
        <w:t xml:space="preserve"> insertion and deletion</w:t>
      </w:r>
      <w:r w:rsidR="00CE17C7">
        <w:rPr>
          <w:rFonts w:ascii="Times New Roman" w:hAnsi="Times New Roman" w:cs="Times New Roman"/>
          <w:sz w:val="24"/>
          <w:szCs w:val="24"/>
        </w:rPr>
        <w:t xml:space="preserve"> which could be important </w:t>
      </w:r>
      <w:r w:rsidR="00F84B33">
        <w:rPr>
          <w:rFonts w:ascii="Times New Roman" w:hAnsi="Times New Roman" w:cs="Times New Roman"/>
          <w:sz w:val="24"/>
          <w:szCs w:val="24"/>
        </w:rPr>
        <w:t xml:space="preserve">if speed is </w:t>
      </w:r>
      <w:proofErr w:type="gramStart"/>
      <w:r w:rsidR="00F84B33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F84B33">
        <w:rPr>
          <w:rFonts w:ascii="Times New Roman" w:hAnsi="Times New Roman" w:cs="Times New Roman"/>
          <w:sz w:val="24"/>
          <w:szCs w:val="24"/>
        </w:rPr>
        <w:t xml:space="preserve"> top priority. </w:t>
      </w:r>
    </w:p>
    <w:p w14:paraId="22FDE15B" w14:textId="4FB97793" w:rsidR="00DE5508" w:rsidRPr="009B6083" w:rsidRDefault="00DE5508" w:rsidP="00276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disadvantages of utilizing a hash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there </w:t>
      </w:r>
      <w:r w:rsidR="003203A7">
        <w:rPr>
          <w:rFonts w:ascii="Times New Roman" w:hAnsi="Times New Roman" w:cs="Times New Roman"/>
          <w:sz w:val="24"/>
          <w:szCs w:val="24"/>
        </w:rPr>
        <w:t xml:space="preserve">is no specific order of elements stored which could be important if you need to maintain the course order. </w:t>
      </w:r>
      <w:r w:rsidR="00A95BC9">
        <w:rPr>
          <w:rFonts w:ascii="Times New Roman" w:hAnsi="Times New Roman" w:cs="Times New Roman"/>
          <w:sz w:val="24"/>
          <w:szCs w:val="24"/>
        </w:rPr>
        <w:t xml:space="preserve">Another disadvantage would be </w:t>
      </w:r>
      <w:r w:rsidR="00F114DD">
        <w:rPr>
          <w:rFonts w:ascii="Times New Roman" w:hAnsi="Times New Roman" w:cs="Times New Roman"/>
          <w:sz w:val="24"/>
          <w:szCs w:val="24"/>
        </w:rPr>
        <w:t xml:space="preserve">that handling collisions can be complex and cause performance degradation. Also, </w:t>
      </w:r>
      <w:r w:rsidR="00C34872">
        <w:rPr>
          <w:rFonts w:ascii="Times New Roman" w:hAnsi="Times New Roman" w:cs="Times New Roman"/>
          <w:sz w:val="24"/>
          <w:szCs w:val="24"/>
        </w:rPr>
        <w:lastRenderedPageBreak/>
        <w:t xml:space="preserve">Hash table </w:t>
      </w:r>
      <w:proofErr w:type="gramStart"/>
      <w:r w:rsidR="00C34872">
        <w:rPr>
          <w:rFonts w:ascii="Times New Roman" w:hAnsi="Times New Roman" w:cs="Times New Roman"/>
          <w:sz w:val="24"/>
          <w:szCs w:val="24"/>
        </w:rPr>
        <w:t>tend</w:t>
      </w:r>
      <w:proofErr w:type="gramEnd"/>
      <w:r w:rsidR="00C34872">
        <w:rPr>
          <w:rFonts w:ascii="Times New Roman" w:hAnsi="Times New Roman" w:cs="Times New Roman"/>
          <w:sz w:val="24"/>
          <w:szCs w:val="24"/>
        </w:rPr>
        <w:t xml:space="preserve"> to us more memory when </w:t>
      </w:r>
      <w:r w:rsidR="00F960C4">
        <w:rPr>
          <w:rFonts w:ascii="Times New Roman" w:hAnsi="Times New Roman" w:cs="Times New Roman"/>
          <w:sz w:val="24"/>
          <w:szCs w:val="24"/>
        </w:rPr>
        <w:t>compared</w:t>
      </w:r>
      <w:r w:rsidR="00C34872">
        <w:rPr>
          <w:rFonts w:ascii="Times New Roman" w:hAnsi="Times New Roman" w:cs="Times New Roman"/>
          <w:sz w:val="24"/>
          <w:szCs w:val="24"/>
        </w:rPr>
        <w:t xml:space="preserve"> to </w:t>
      </w:r>
      <w:r w:rsidR="001F064A">
        <w:rPr>
          <w:rFonts w:ascii="Times New Roman" w:hAnsi="Times New Roman" w:cs="Times New Roman"/>
          <w:sz w:val="24"/>
          <w:szCs w:val="24"/>
        </w:rPr>
        <w:t>vectors, so if memory is a top priority, hash table may not be the structure you should choose.</w:t>
      </w:r>
    </w:p>
    <w:p w14:paraId="0DEB96CA" w14:textId="2F0976DC" w:rsidR="00C868E2" w:rsidRPr="00C868E2" w:rsidRDefault="00C868E2" w:rsidP="00276B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Tree</w:t>
      </w:r>
    </w:p>
    <w:p w14:paraId="52317FA4" w14:textId="52CC1420" w:rsidR="00FF7F64" w:rsidRDefault="00F353E4" w:rsidP="00C9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2A7A">
        <w:rPr>
          <w:rFonts w:ascii="Times New Roman" w:hAnsi="Times New Roman" w:cs="Times New Roman"/>
          <w:sz w:val="24"/>
          <w:szCs w:val="24"/>
        </w:rPr>
        <w:t>Advantages to using a tree (Binary Search Tree</w:t>
      </w:r>
      <w:r w:rsidR="00775EE2">
        <w:rPr>
          <w:rFonts w:ascii="Times New Roman" w:hAnsi="Times New Roman" w:cs="Times New Roman"/>
          <w:sz w:val="24"/>
          <w:szCs w:val="24"/>
        </w:rPr>
        <w:t>)</w:t>
      </w:r>
      <w:r w:rsidR="0056435A">
        <w:rPr>
          <w:rFonts w:ascii="Times New Roman" w:hAnsi="Times New Roman" w:cs="Times New Roman"/>
          <w:sz w:val="24"/>
          <w:szCs w:val="24"/>
        </w:rPr>
        <w:t xml:space="preserve"> is that they are based on an ordered structure </w:t>
      </w:r>
      <w:r w:rsidR="00E64C8E">
        <w:rPr>
          <w:rFonts w:ascii="Times New Roman" w:hAnsi="Times New Roman" w:cs="Times New Roman"/>
          <w:sz w:val="24"/>
          <w:szCs w:val="24"/>
        </w:rPr>
        <w:t xml:space="preserve">that makes it easier for certain operations like printing a sorted list. </w:t>
      </w:r>
      <w:r w:rsidR="009B7364">
        <w:rPr>
          <w:rFonts w:ascii="Times New Roman" w:hAnsi="Times New Roman" w:cs="Times New Roman"/>
          <w:sz w:val="24"/>
          <w:szCs w:val="24"/>
        </w:rPr>
        <w:t>Another advantage is that if a balanced tree is created</w:t>
      </w:r>
      <w:r w:rsidR="00D83D6D">
        <w:rPr>
          <w:rFonts w:ascii="Times New Roman" w:hAnsi="Times New Roman" w:cs="Times New Roman"/>
          <w:sz w:val="24"/>
          <w:szCs w:val="24"/>
        </w:rPr>
        <w:t xml:space="preserve">, searching for specific elements will be efficient. </w:t>
      </w:r>
    </w:p>
    <w:p w14:paraId="2292A7B0" w14:textId="383F64D1" w:rsidR="00144888" w:rsidRDefault="00144888" w:rsidP="00C9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disadvantages of using a tree would be that they consume more memory than </w:t>
      </w:r>
      <w:r w:rsidR="00BA707E">
        <w:rPr>
          <w:rFonts w:ascii="Times New Roman" w:hAnsi="Times New Roman" w:cs="Times New Roman"/>
          <w:sz w:val="24"/>
          <w:szCs w:val="24"/>
        </w:rPr>
        <w:t xml:space="preserve">vectors do and if memory is top </w:t>
      </w:r>
      <w:proofErr w:type="gramStart"/>
      <w:r w:rsidR="00BA707E">
        <w:rPr>
          <w:rFonts w:ascii="Times New Roman" w:hAnsi="Times New Roman" w:cs="Times New Roman"/>
          <w:sz w:val="24"/>
          <w:szCs w:val="24"/>
        </w:rPr>
        <w:t>priority</w:t>
      </w:r>
      <w:proofErr w:type="gramEnd"/>
      <w:r w:rsidR="00BA707E">
        <w:rPr>
          <w:rFonts w:ascii="Times New Roman" w:hAnsi="Times New Roman" w:cs="Times New Roman"/>
          <w:sz w:val="24"/>
          <w:szCs w:val="24"/>
        </w:rPr>
        <w:t xml:space="preserve"> it can affect your choice. </w:t>
      </w:r>
      <w:r w:rsidR="00410915">
        <w:rPr>
          <w:rFonts w:ascii="Times New Roman" w:hAnsi="Times New Roman" w:cs="Times New Roman"/>
          <w:sz w:val="24"/>
          <w:szCs w:val="24"/>
        </w:rPr>
        <w:t>Trees are also more complex to implement than vectors or hash tables resulting in longer development.</w:t>
      </w:r>
    </w:p>
    <w:p w14:paraId="1ADB17C2" w14:textId="62DB26DF" w:rsidR="00191944" w:rsidRDefault="00191944" w:rsidP="0019194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Recommendation</w:t>
      </w:r>
    </w:p>
    <w:p w14:paraId="411DB871" w14:textId="40C68247" w:rsidR="00191944" w:rsidRPr="00191944" w:rsidRDefault="00191944" w:rsidP="00191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</w:t>
      </w:r>
      <w:r w:rsidR="00A4093A">
        <w:rPr>
          <w:rFonts w:ascii="Times New Roman" w:hAnsi="Times New Roman" w:cs="Times New Roman"/>
          <w:sz w:val="24"/>
          <w:szCs w:val="24"/>
        </w:rPr>
        <w:t xml:space="preserve"> my recommendation </w:t>
      </w:r>
      <w:r w:rsidR="00880CDD">
        <w:rPr>
          <w:rFonts w:ascii="Times New Roman" w:hAnsi="Times New Roman" w:cs="Times New Roman"/>
          <w:sz w:val="24"/>
          <w:szCs w:val="24"/>
        </w:rPr>
        <w:t xml:space="preserve">I am recommending utilizing a vector structure. </w:t>
      </w:r>
      <w:r w:rsidR="00151547">
        <w:rPr>
          <w:rFonts w:ascii="Times New Roman" w:hAnsi="Times New Roman" w:cs="Times New Roman"/>
          <w:sz w:val="24"/>
          <w:szCs w:val="24"/>
        </w:rPr>
        <w:t xml:space="preserve">Utilizing a vector structure allows us to quickly sort the </w:t>
      </w:r>
      <w:r w:rsidR="00A460A3">
        <w:rPr>
          <w:rFonts w:ascii="Times New Roman" w:hAnsi="Times New Roman" w:cs="Times New Roman"/>
          <w:sz w:val="24"/>
          <w:szCs w:val="24"/>
        </w:rPr>
        <w:t xml:space="preserve">courses in alphanumeric order using quicksort and then printing the list out. </w:t>
      </w:r>
      <w:r w:rsidR="00D84294">
        <w:rPr>
          <w:rFonts w:ascii="Times New Roman" w:hAnsi="Times New Roman" w:cs="Times New Roman"/>
          <w:sz w:val="24"/>
          <w:szCs w:val="24"/>
        </w:rPr>
        <w:t xml:space="preserve">Though this will have a slower response when finding and printing out a specific course and its prerequisites, the slower response will be negligible </w:t>
      </w:r>
      <w:r w:rsidR="003A6E6A">
        <w:rPr>
          <w:rFonts w:ascii="Times New Roman" w:hAnsi="Times New Roman" w:cs="Times New Roman"/>
          <w:sz w:val="24"/>
          <w:szCs w:val="24"/>
        </w:rPr>
        <w:t xml:space="preserve">in the </w:t>
      </w:r>
      <w:r w:rsidR="00FA6BBC">
        <w:rPr>
          <w:rFonts w:ascii="Times New Roman" w:hAnsi="Times New Roman" w:cs="Times New Roman"/>
          <w:sz w:val="24"/>
          <w:szCs w:val="24"/>
        </w:rPr>
        <w:t xml:space="preserve">application we are designing. Using the vector will also allow us to develop the program </w:t>
      </w:r>
      <w:proofErr w:type="gramStart"/>
      <w:r w:rsidR="00FA6BBC">
        <w:rPr>
          <w:rFonts w:ascii="Times New Roman" w:hAnsi="Times New Roman" w:cs="Times New Roman"/>
          <w:sz w:val="24"/>
          <w:szCs w:val="24"/>
        </w:rPr>
        <w:t>faster</w:t>
      </w:r>
      <w:proofErr w:type="gramEnd"/>
      <w:r w:rsidR="00FA6BBC">
        <w:rPr>
          <w:rFonts w:ascii="Times New Roman" w:hAnsi="Times New Roman" w:cs="Times New Roman"/>
          <w:sz w:val="24"/>
          <w:szCs w:val="24"/>
        </w:rPr>
        <w:t xml:space="preserve"> allowing us to complete the project in a shorter amount of time. </w:t>
      </w:r>
      <w:r w:rsidR="00487472">
        <w:rPr>
          <w:rFonts w:ascii="Times New Roman" w:hAnsi="Times New Roman" w:cs="Times New Roman"/>
          <w:sz w:val="24"/>
          <w:szCs w:val="24"/>
        </w:rPr>
        <w:t xml:space="preserve">To help me come to this decision, I also utilized the Big O analysis completed above. All three structures ended up with </w:t>
      </w:r>
      <w:r w:rsidR="006724CF">
        <w:rPr>
          <w:rFonts w:ascii="Times New Roman" w:hAnsi="Times New Roman" w:cs="Times New Roman"/>
          <w:sz w:val="24"/>
          <w:szCs w:val="24"/>
        </w:rPr>
        <w:t>O(N) for the runtime</w:t>
      </w:r>
      <w:r w:rsidR="00FA2060">
        <w:rPr>
          <w:rFonts w:ascii="Times New Roman" w:hAnsi="Times New Roman" w:cs="Times New Roman"/>
          <w:sz w:val="24"/>
          <w:szCs w:val="24"/>
        </w:rPr>
        <w:t xml:space="preserve">, but looking at the total </w:t>
      </w:r>
      <w:r w:rsidR="00685337">
        <w:rPr>
          <w:rFonts w:ascii="Times New Roman" w:hAnsi="Times New Roman" w:cs="Times New Roman"/>
          <w:sz w:val="24"/>
          <w:szCs w:val="24"/>
        </w:rPr>
        <w:t xml:space="preserve">cost columns, vector had less </w:t>
      </w:r>
      <w:r w:rsidR="00D65D81">
        <w:rPr>
          <w:rFonts w:ascii="Times New Roman" w:hAnsi="Times New Roman" w:cs="Times New Roman"/>
          <w:sz w:val="24"/>
          <w:szCs w:val="24"/>
        </w:rPr>
        <w:t xml:space="preserve">instances where something would run “n” times. There is more of a constant reliability with a vector. </w:t>
      </w:r>
    </w:p>
    <w:sectPr w:rsidR="00191944" w:rsidRPr="001919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BF8F0" w14:textId="77777777" w:rsidR="00443259" w:rsidRDefault="00443259" w:rsidP="007736E0">
      <w:pPr>
        <w:spacing w:after="0" w:line="240" w:lineRule="auto"/>
      </w:pPr>
      <w:r>
        <w:separator/>
      </w:r>
    </w:p>
  </w:endnote>
  <w:endnote w:type="continuationSeparator" w:id="0">
    <w:p w14:paraId="4268A146" w14:textId="77777777" w:rsidR="00443259" w:rsidRDefault="00443259" w:rsidP="0077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EC9F" w14:textId="77777777" w:rsidR="00443259" w:rsidRDefault="00443259" w:rsidP="007736E0">
      <w:pPr>
        <w:spacing w:after="0" w:line="240" w:lineRule="auto"/>
      </w:pPr>
      <w:r>
        <w:separator/>
      </w:r>
    </w:p>
  </w:footnote>
  <w:footnote w:type="continuationSeparator" w:id="0">
    <w:p w14:paraId="6E28E235" w14:textId="77777777" w:rsidR="00443259" w:rsidRDefault="00443259" w:rsidP="0077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4137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1304A9" w14:textId="0ADE9908" w:rsidR="00A545AF" w:rsidRDefault="00A545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E7178" w14:textId="77777777" w:rsidR="007736E0" w:rsidRDefault="00773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8B"/>
    <w:rsid w:val="00000F8B"/>
    <w:rsid w:val="000176C3"/>
    <w:rsid w:val="00045BC9"/>
    <w:rsid w:val="00072424"/>
    <w:rsid w:val="00080F8B"/>
    <w:rsid w:val="00081EDA"/>
    <w:rsid w:val="0008579C"/>
    <w:rsid w:val="000D2E5D"/>
    <w:rsid w:val="000D33B1"/>
    <w:rsid w:val="000D58FE"/>
    <w:rsid w:val="000E3853"/>
    <w:rsid w:val="000F0BA9"/>
    <w:rsid w:val="00110700"/>
    <w:rsid w:val="00114419"/>
    <w:rsid w:val="00122910"/>
    <w:rsid w:val="0012454D"/>
    <w:rsid w:val="00127942"/>
    <w:rsid w:val="0013053B"/>
    <w:rsid w:val="00144888"/>
    <w:rsid w:val="00151547"/>
    <w:rsid w:val="00170249"/>
    <w:rsid w:val="001912F9"/>
    <w:rsid w:val="00191944"/>
    <w:rsid w:val="001A141C"/>
    <w:rsid w:val="001A3425"/>
    <w:rsid w:val="001A6073"/>
    <w:rsid w:val="001B7386"/>
    <w:rsid w:val="001D4D05"/>
    <w:rsid w:val="001D6021"/>
    <w:rsid w:val="001E26D0"/>
    <w:rsid w:val="001F064A"/>
    <w:rsid w:val="00205080"/>
    <w:rsid w:val="002121C8"/>
    <w:rsid w:val="0021642A"/>
    <w:rsid w:val="00220AD2"/>
    <w:rsid w:val="00222649"/>
    <w:rsid w:val="00231164"/>
    <w:rsid w:val="0023228F"/>
    <w:rsid w:val="00235909"/>
    <w:rsid w:val="0024152A"/>
    <w:rsid w:val="00266C85"/>
    <w:rsid w:val="002769BE"/>
    <w:rsid w:val="00276B73"/>
    <w:rsid w:val="002826C3"/>
    <w:rsid w:val="002828A1"/>
    <w:rsid w:val="00283656"/>
    <w:rsid w:val="0028637C"/>
    <w:rsid w:val="002A3B7C"/>
    <w:rsid w:val="002B2477"/>
    <w:rsid w:val="002B69F8"/>
    <w:rsid w:val="002C393F"/>
    <w:rsid w:val="002D2C2F"/>
    <w:rsid w:val="002D61D2"/>
    <w:rsid w:val="002E5395"/>
    <w:rsid w:val="00303733"/>
    <w:rsid w:val="003202F1"/>
    <w:rsid w:val="003203A7"/>
    <w:rsid w:val="0033188F"/>
    <w:rsid w:val="00334248"/>
    <w:rsid w:val="00350B05"/>
    <w:rsid w:val="00354BFA"/>
    <w:rsid w:val="0038217F"/>
    <w:rsid w:val="00390FA7"/>
    <w:rsid w:val="0039403E"/>
    <w:rsid w:val="003A6972"/>
    <w:rsid w:val="003A6E6A"/>
    <w:rsid w:val="003B0D7D"/>
    <w:rsid w:val="003B4F75"/>
    <w:rsid w:val="003C0B2E"/>
    <w:rsid w:val="003C3A60"/>
    <w:rsid w:val="003D19A6"/>
    <w:rsid w:val="003D7BF3"/>
    <w:rsid w:val="003E15E9"/>
    <w:rsid w:val="003F0E67"/>
    <w:rsid w:val="004020E6"/>
    <w:rsid w:val="00410915"/>
    <w:rsid w:val="00443259"/>
    <w:rsid w:val="004441A1"/>
    <w:rsid w:val="00487472"/>
    <w:rsid w:val="0049426C"/>
    <w:rsid w:val="004A30B3"/>
    <w:rsid w:val="004C58BC"/>
    <w:rsid w:val="004D12E9"/>
    <w:rsid w:val="004E067A"/>
    <w:rsid w:val="004E3B2F"/>
    <w:rsid w:val="004F1540"/>
    <w:rsid w:val="004F5A74"/>
    <w:rsid w:val="00501071"/>
    <w:rsid w:val="00504C67"/>
    <w:rsid w:val="005414D8"/>
    <w:rsid w:val="00556175"/>
    <w:rsid w:val="0056435A"/>
    <w:rsid w:val="00574B3B"/>
    <w:rsid w:val="00582308"/>
    <w:rsid w:val="00586E1F"/>
    <w:rsid w:val="00596885"/>
    <w:rsid w:val="005A5CAA"/>
    <w:rsid w:val="005B7E81"/>
    <w:rsid w:val="005C20DB"/>
    <w:rsid w:val="005C43BB"/>
    <w:rsid w:val="005D6365"/>
    <w:rsid w:val="00625CF0"/>
    <w:rsid w:val="006325BF"/>
    <w:rsid w:val="006724CF"/>
    <w:rsid w:val="00681FA9"/>
    <w:rsid w:val="00682A7A"/>
    <w:rsid w:val="00685337"/>
    <w:rsid w:val="006929A7"/>
    <w:rsid w:val="006C4EB4"/>
    <w:rsid w:val="006F760D"/>
    <w:rsid w:val="00713E9C"/>
    <w:rsid w:val="00720DFA"/>
    <w:rsid w:val="0074328F"/>
    <w:rsid w:val="00744740"/>
    <w:rsid w:val="00763C8A"/>
    <w:rsid w:val="00773477"/>
    <w:rsid w:val="007736E0"/>
    <w:rsid w:val="00775EE2"/>
    <w:rsid w:val="00793CB8"/>
    <w:rsid w:val="007E4C7E"/>
    <w:rsid w:val="008019AE"/>
    <w:rsid w:val="00807B65"/>
    <w:rsid w:val="00847436"/>
    <w:rsid w:val="00880CDD"/>
    <w:rsid w:val="00886653"/>
    <w:rsid w:val="008957E9"/>
    <w:rsid w:val="008A1BC4"/>
    <w:rsid w:val="008C0080"/>
    <w:rsid w:val="008E41BB"/>
    <w:rsid w:val="00922E33"/>
    <w:rsid w:val="00925C0D"/>
    <w:rsid w:val="0092746E"/>
    <w:rsid w:val="00963AEA"/>
    <w:rsid w:val="009A2ED0"/>
    <w:rsid w:val="009B2160"/>
    <w:rsid w:val="009B6083"/>
    <w:rsid w:val="009B7364"/>
    <w:rsid w:val="009E1C94"/>
    <w:rsid w:val="009E3ACF"/>
    <w:rsid w:val="009F20A7"/>
    <w:rsid w:val="00A0371D"/>
    <w:rsid w:val="00A05CA0"/>
    <w:rsid w:val="00A1041F"/>
    <w:rsid w:val="00A12A3D"/>
    <w:rsid w:val="00A3509A"/>
    <w:rsid w:val="00A4093A"/>
    <w:rsid w:val="00A43551"/>
    <w:rsid w:val="00A460A3"/>
    <w:rsid w:val="00A47AC6"/>
    <w:rsid w:val="00A51E9B"/>
    <w:rsid w:val="00A545AF"/>
    <w:rsid w:val="00A623A4"/>
    <w:rsid w:val="00A70A6C"/>
    <w:rsid w:val="00A77248"/>
    <w:rsid w:val="00A84B27"/>
    <w:rsid w:val="00A87A72"/>
    <w:rsid w:val="00A95BC9"/>
    <w:rsid w:val="00AA1FF0"/>
    <w:rsid w:val="00AA3B29"/>
    <w:rsid w:val="00AB341C"/>
    <w:rsid w:val="00AF19D4"/>
    <w:rsid w:val="00B24730"/>
    <w:rsid w:val="00B261D9"/>
    <w:rsid w:val="00B35ECA"/>
    <w:rsid w:val="00B45EF2"/>
    <w:rsid w:val="00B55B60"/>
    <w:rsid w:val="00B765D5"/>
    <w:rsid w:val="00B91DFF"/>
    <w:rsid w:val="00BA50F2"/>
    <w:rsid w:val="00BA707E"/>
    <w:rsid w:val="00BB3912"/>
    <w:rsid w:val="00BC54D0"/>
    <w:rsid w:val="00BD3B81"/>
    <w:rsid w:val="00C06D1D"/>
    <w:rsid w:val="00C34872"/>
    <w:rsid w:val="00C37717"/>
    <w:rsid w:val="00C5004C"/>
    <w:rsid w:val="00C63730"/>
    <w:rsid w:val="00C64217"/>
    <w:rsid w:val="00C706ED"/>
    <w:rsid w:val="00C868E2"/>
    <w:rsid w:val="00C912EE"/>
    <w:rsid w:val="00C962FE"/>
    <w:rsid w:val="00CA1AC9"/>
    <w:rsid w:val="00CA435D"/>
    <w:rsid w:val="00CE17C7"/>
    <w:rsid w:val="00CF2A6B"/>
    <w:rsid w:val="00CF6C0A"/>
    <w:rsid w:val="00D25C01"/>
    <w:rsid w:val="00D46CE1"/>
    <w:rsid w:val="00D50416"/>
    <w:rsid w:val="00D55105"/>
    <w:rsid w:val="00D65D81"/>
    <w:rsid w:val="00D70293"/>
    <w:rsid w:val="00D83D6D"/>
    <w:rsid w:val="00D84294"/>
    <w:rsid w:val="00DA7A4B"/>
    <w:rsid w:val="00DD2F3C"/>
    <w:rsid w:val="00DE5508"/>
    <w:rsid w:val="00DE7E5A"/>
    <w:rsid w:val="00DF1FA2"/>
    <w:rsid w:val="00E22AC2"/>
    <w:rsid w:val="00E3363D"/>
    <w:rsid w:val="00E33E5B"/>
    <w:rsid w:val="00E41BD8"/>
    <w:rsid w:val="00E4246F"/>
    <w:rsid w:val="00E54CF2"/>
    <w:rsid w:val="00E61859"/>
    <w:rsid w:val="00E64164"/>
    <w:rsid w:val="00E64C8E"/>
    <w:rsid w:val="00E874E1"/>
    <w:rsid w:val="00E87AF5"/>
    <w:rsid w:val="00E87CCA"/>
    <w:rsid w:val="00E90826"/>
    <w:rsid w:val="00E9085A"/>
    <w:rsid w:val="00EB2EF6"/>
    <w:rsid w:val="00ED6E98"/>
    <w:rsid w:val="00EE2E93"/>
    <w:rsid w:val="00EF0E35"/>
    <w:rsid w:val="00F022BC"/>
    <w:rsid w:val="00F104B7"/>
    <w:rsid w:val="00F114DD"/>
    <w:rsid w:val="00F12A32"/>
    <w:rsid w:val="00F17BAD"/>
    <w:rsid w:val="00F353E4"/>
    <w:rsid w:val="00F44557"/>
    <w:rsid w:val="00F53DD9"/>
    <w:rsid w:val="00F84B33"/>
    <w:rsid w:val="00F879D1"/>
    <w:rsid w:val="00F960C4"/>
    <w:rsid w:val="00FA2060"/>
    <w:rsid w:val="00FA53E7"/>
    <w:rsid w:val="00FA6BBC"/>
    <w:rsid w:val="00FD253C"/>
    <w:rsid w:val="00FF6B42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5030"/>
  <w15:chartTrackingRefBased/>
  <w15:docId w15:val="{D7A9E687-466A-474C-B390-9095C35F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E0"/>
  </w:style>
  <w:style w:type="paragraph" w:styleId="Footer">
    <w:name w:val="footer"/>
    <w:basedOn w:val="Normal"/>
    <w:link w:val="Foot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fg\OneDrive\Documents\Custom%20Office%20Templates\Schoo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template.dotx</Template>
  <TotalTime>312</TotalTime>
  <Pages>15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King, Christopher</cp:lastModifiedBy>
  <cp:revision>183</cp:revision>
  <dcterms:created xsi:type="dcterms:W3CDTF">2023-10-07T23:14:00Z</dcterms:created>
  <dcterms:modified xsi:type="dcterms:W3CDTF">2023-10-08T15:57:00Z</dcterms:modified>
</cp:coreProperties>
</file>